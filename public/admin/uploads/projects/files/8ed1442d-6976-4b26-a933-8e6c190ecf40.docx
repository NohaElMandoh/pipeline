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718"/>
        <w:gridCol w:w="3964"/>
      </w:tblGrid>
      <w:tr w:rsidR="00083491" w:rsidRPr="00580575" w:rsidTr="007D6D1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390660" w:rsidRDefault="00390660" w:rsidP="00390660">
                  <w:pPr>
                    <w:pStyle w:val="Default"/>
                  </w:pPr>
                </w:p>
                <w:p w:rsidR="00083491" w:rsidRPr="00390660" w:rsidRDefault="00390660" w:rsidP="0039066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 w:rsidRPr="00390660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Fatma</w:t>
                  </w:r>
                  <w:proofErr w:type="spellEnd"/>
                  <w:r w:rsidR="00DB613D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 xml:space="preserve"> </w:t>
                  </w:r>
                  <w:proofErr w:type="spellStart"/>
                  <w:r w:rsidRPr="00390660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Zayed</w:t>
                  </w:r>
                  <w:proofErr w:type="spellEnd"/>
                  <w:r w:rsidR="00DB613D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 xml:space="preserve"> </w:t>
                  </w:r>
                  <w:proofErr w:type="spellStart"/>
                  <w:r w:rsidRPr="00390660">
                    <w:rPr>
                      <w:rFonts w:ascii="Arial" w:hAnsi="Arial" w:cs="Arial"/>
                      <w:b/>
                      <w:bCs/>
                      <w:sz w:val="42"/>
                      <w:szCs w:val="42"/>
                    </w:rPr>
                    <w:t>Sayed</w:t>
                  </w:r>
                  <w:proofErr w:type="spellEnd"/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39066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3F6844">
                    <w:rPr>
                      <w:rFonts w:ascii="Arial" w:hAnsi="Arial" w:cs="Arial"/>
                      <w:b/>
                      <w:bCs/>
                      <w:color w:val="6D83B3"/>
                    </w:rPr>
                    <w:t>Egyptian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390660">
                    <w:rPr>
                      <w:rFonts w:ascii="Arial" w:hAnsi="Arial" w:cs="Arial"/>
                      <w:b/>
                      <w:bCs/>
                      <w:color w:val="6D83B3"/>
                    </w:rPr>
                    <w:t>26March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</w:t>
                  </w:r>
                  <w:r w:rsidR="003F6844">
                    <w:rPr>
                      <w:rFonts w:ascii="Arial" w:hAnsi="Arial" w:cs="Arial"/>
                      <w:b/>
                      <w:bCs/>
                      <w:color w:val="6D83B3"/>
                    </w:rPr>
                    <w:t>9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8</w:t>
                  </w:r>
                  <w:r w:rsidR="00390660">
                    <w:rPr>
                      <w:rFonts w:ascii="Arial" w:hAnsi="Arial" w:cs="Arial"/>
                      <w:b/>
                      <w:bCs/>
                      <w:color w:val="6D83B3"/>
                    </w:rPr>
                    <w:t>6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1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728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580575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Default="001267FA" w:rsidP="00145DB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Mobil</w:t>
                  </w:r>
                  <w:r w:rsidR="009F2958" w:rsidRPr="006168DD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: </w:t>
                  </w:r>
                  <w:r w:rsidR="0039066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01</w:t>
                  </w:r>
                  <w:r w:rsidR="002953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0</w:t>
                  </w:r>
                  <w:r w:rsidR="0039066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93311525</w:t>
                  </w:r>
                </w:p>
                <w:p w:rsidR="009F2958" w:rsidRPr="00FA7B5B" w:rsidRDefault="0008607C" w:rsidP="0058057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</w:t>
                  </w:r>
                  <w:r w:rsidR="0039066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</w:t>
                  </w:r>
                  <w:r w:rsidR="0038589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fatmazayed</w:t>
                  </w:r>
                  <w:r w:rsidR="003F6844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</w:t>
                  </w:r>
                  <w:r w:rsidR="0058057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gmail</w:t>
                  </w:r>
                  <w:r w:rsidR="003F6844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3F6844" w:rsidTr="007D6D10">
        <w:tc>
          <w:tcPr>
            <w:tcW w:w="1067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3F6844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3F6844" w:rsidRDefault="00390660" w:rsidP="003906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9</w:t>
                  </w:r>
                  <w:r w:rsidR="003F6844" w:rsidRPr="003F6844">
                    <w:rPr>
                      <w:rFonts w:ascii="Arial" w:hAnsi="Arial" w:cs="Arial"/>
                      <w:b/>
                      <w:bCs/>
                      <w:color w:val="3B3E42"/>
                    </w:rPr>
                    <w:t>th El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malek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El-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Saleh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El-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Khosose,</w:t>
                  </w:r>
                  <w:r w:rsidR="003F6844">
                    <w:rPr>
                      <w:rFonts w:ascii="Arial" w:hAnsi="Arial" w:cs="Arial"/>
                      <w:b/>
                      <w:bCs/>
                      <w:color w:val="3B3E42"/>
                    </w:rPr>
                    <w:t>Egypt</w:t>
                  </w:r>
                  <w:proofErr w:type="spellEnd"/>
                </w:p>
              </w:tc>
            </w:tr>
          </w:tbl>
          <w:p w:rsidR="009F2958" w:rsidRPr="003F6844" w:rsidRDefault="009F2958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34C4E" w:rsidRPr="002D44B0" w:rsidTr="007D6D10">
        <w:tc>
          <w:tcPr>
            <w:tcW w:w="10672" w:type="dxa"/>
            <w:gridSpan w:val="2"/>
          </w:tcPr>
          <w:p w:rsidR="00A34C4E" w:rsidRPr="003F6844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580575">
              <w:trPr>
                <w:trHeight w:val="792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20" w:type="dxa"/>
                    <w:tblLook w:val="04A0" w:firstRow="1" w:lastRow="0" w:firstColumn="1" w:lastColumn="0" w:noHBand="0" w:noVBand="1"/>
                  </w:tblPr>
                  <w:tblGrid>
                    <w:gridCol w:w="2167"/>
                    <w:gridCol w:w="8153"/>
                  </w:tblGrid>
                  <w:tr w:rsidR="00315076" w:rsidRPr="002D44B0" w:rsidTr="00580575">
                    <w:trPr>
                      <w:trHeight w:val="552"/>
                    </w:trPr>
                    <w:tc>
                      <w:tcPr>
                        <w:tcW w:w="2167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bookmarkStart w:id="0" w:name="_GoBack" w:colFirst="1" w:colLast="1"/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153" w:type="dxa"/>
                      </w:tcPr>
                      <w:p w:rsidR="00315076" w:rsidRPr="002D44B0" w:rsidRDefault="00E93F7B" w:rsidP="00BA035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y department</w:t>
                        </w:r>
                        <w:r w:rsidR="001E5912">
                          <w:rPr>
                            <w:rFonts w:ascii="Arial" w:hAnsi="Arial" w:cs="Arial"/>
                            <w:color w:val="3B3E42"/>
                          </w:rPr>
                          <w:t xml:space="preserve"> to give and gain good knowledge</w:t>
                        </w:r>
                        <w:r w:rsidR="005F48AC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A0351" w:rsidRPr="00BA0351">
                          <w:rPr>
                            <w:rFonts w:ascii="Arial" w:hAnsi="Arial" w:cs="Arial"/>
                            <w:color w:val="3B3E42"/>
                          </w:rPr>
                          <w:t>Where My Skills And Abilities Can Be Utilized Within Teamwork Or Individually</w:t>
                        </w:r>
                        <w:r w:rsidR="001E5912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bookmarkEnd w:id="0"/>
                  <w:tr w:rsidR="00315076" w:rsidRPr="002D44B0" w:rsidTr="00580575">
                    <w:trPr>
                      <w:trHeight w:val="150"/>
                    </w:trPr>
                    <w:tc>
                      <w:tcPr>
                        <w:tcW w:w="2167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153" w:type="dxa"/>
                      </w:tcPr>
                      <w:p w:rsidR="00315076" w:rsidRPr="002D44B0" w:rsidRDefault="00315076" w:rsidP="00580575">
                        <w:pPr>
                          <w:tabs>
                            <w:tab w:val="left" w:pos="1755"/>
                          </w:tabs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7D6D10">
        <w:tc>
          <w:tcPr>
            <w:tcW w:w="10672" w:type="dxa"/>
            <w:gridSpan w:val="2"/>
          </w:tcPr>
          <w:p w:rsidR="00C93081" w:rsidRDefault="00C93081" w:rsidP="00C9308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93081" w:rsidRPr="002D44B0" w:rsidTr="008331BE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93081" w:rsidRPr="002D44B0" w:rsidRDefault="00C93081" w:rsidP="008331B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Skills</w:t>
                  </w:r>
                </w:p>
              </w:tc>
            </w:tr>
            <w:tr w:rsidR="00C93081" w:rsidRPr="002D44B0" w:rsidTr="008331BE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93081" w:rsidRPr="00751BDD" w:rsidRDefault="00253B79" w:rsidP="00253B7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Language </w:t>
                  </w:r>
                  <w:r w:rsidR="00C93081" w:rsidRPr="00751BD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Skills:</w:t>
                  </w:r>
                </w:p>
                <w:p w:rsidR="003D43B7" w:rsidRPr="00580575" w:rsidRDefault="003D43B7" w:rsidP="003D43B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MVC</w:t>
                  </w:r>
                </w:p>
                <w:p w:rsidR="003D43B7" w:rsidRPr="00580575" w:rsidRDefault="003D43B7" w:rsidP="003D43B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ASP.net</w:t>
                  </w:r>
                </w:p>
                <w:p w:rsidR="00C93081" w:rsidRPr="00580575" w:rsidRDefault="00C93081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C#</w:t>
                  </w:r>
                </w:p>
                <w:p w:rsidR="007A2DC0" w:rsidRPr="00580575" w:rsidRDefault="007A2DC0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Java EE</w:t>
                  </w:r>
                </w:p>
                <w:p w:rsidR="002C57E0" w:rsidRPr="00580575" w:rsidRDefault="002C57E0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Android</w:t>
                  </w:r>
                </w:p>
                <w:p w:rsidR="00D26A50" w:rsidRPr="00580575" w:rsidRDefault="002953BB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PHP</w:t>
                  </w:r>
                </w:p>
                <w:p w:rsidR="002953BB" w:rsidRPr="00580575" w:rsidRDefault="002953BB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LINQ</w:t>
                  </w:r>
                </w:p>
                <w:p w:rsidR="002953BB" w:rsidRPr="00580575" w:rsidRDefault="002953BB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Ado.Net</w:t>
                  </w:r>
                </w:p>
                <w:p w:rsidR="00C93081" w:rsidRPr="00580575" w:rsidRDefault="00C93081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HTML</w:t>
                  </w:r>
                </w:p>
                <w:p w:rsidR="00C93081" w:rsidRPr="00580575" w:rsidRDefault="00C93081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XML</w:t>
                  </w:r>
                </w:p>
                <w:p w:rsidR="000E12EF" w:rsidRPr="00580575" w:rsidRDefault="000534C9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AJAX</w:t>
                  </w:r>
                </w:p>
                <w:p w:rsidR="006F5967" w:rsidRPr="00580575" w:rsidRDefault="006F5967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Crystal Report</w:t>
                  </w:r>
                </w:p>
                <w:p w:rsidR="00EF3104" w:rsidRPr="00580575" w:rsidRDefault="00577095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Hibernate</w:t>
                  </w:r>
                </w:p>
                <w:p w:rsidR="00EF3104" w:rsidRPr="00580575" w:rsidRDefault="00EF3104" w:rsidP="009D666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C++/C</w:t>
                  </w:r>
                </w:p>
                <w:p w:rsidR="001244FB" w:rsidRDefault="001244FB" w:rsidP="001244FB">
                  <w:pPr>
                    <w:pStyle w:val="ListParagraph"/>
                    <w:spacing w:after="0" w:line="240" w:lineRule="auto"/>
                    <w:ind w:left="142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577095" w:rsidRDefault="00577095" w:rsidP="0057709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Framework </w:t>
                  </w:r>
                  <w:r w:rsidRPr="00751BD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577095" w:rsidRPr="00580575" w:rsidRDefault="00577095" w:rsidP="00577095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.Net 3.5 ,4.0</w:t>
                  </w:r>
                </w:p>
                <w:p w:rsidR="003D43B7" w:rsidRPr="00580575" w:rsidRDefault="003D43B7" w:rsidP="00577095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Larval</w:t>
                  </w:r>
                </w:p>
                <w:p w:rsidR="00577095" w:rsidRPr="00580575" w:rsidRDefault="00904DFE" w:rsidP="00577095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Code-igniter</w:t>
                  </w:r>
                </w:p>
                <w:p w:rsidR="00577095" w:rsidRDefault="00577095" w:rsidP="001244FB">
                  <w:pPr>
                    <w:pStyle w:val="ListParagraph"/>
                    <w:spacing w:after="0" w:line="240" w:lineRule="auto"/>
                    <w:ind w:left="142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6B1528" w:rsidRDefault="006B1528" w:rsidP="006B1528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Concept</w:t>
                  </w:r>
                </w:p>
                <w:p w:rsidR="00EF3104" w:rsidRPr="00580575" w:rsidRDefault="00EF3104" w:rsidP="00580575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OOP concepts</w:t>
                  </w:r>
                </w:p>
                <w:p w:rsidR="006B1528" w:rsidRPr="00580575" w:rsidRDefault="006B1528" w:rsidP="00580575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Design Pattern</w:t>
                  </w:r>
                </w:p>
                <w:p w:rsidR="006B1528" w:rsidRPr="00580575" w:rsidRDefault="006B1528" w:rsidP="00580575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SW Architecture</w:t>
                  </w:r>
                </w:p>
                <w:p w:rsidR="006B1528" w:rsidRPr="00580575" w:rsidRDefault="006B1528" w:rsidP="00580575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MVC</w:t>
                  </w:r>
                </w:p>
                <w:p w:rsidR="006B1528" w:rsidRPr="00580575" w:rsidRDefault="0029398B" w:rsidP="00580575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UML: Unified modeling language</w:t>
                  </w:r>
                </w:p>
                <w:p w:rsidR="00577095" w:rsidRDefault="00577095" w:rsidP="00577095">
                  <w:pPr>
                    <w:pStyle w:val="ListParagraph"/>
                    <w:spacing w:after="0" w:line="240" w:lineRule="auto"/>
                    <w:ind w:left="142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577095" w:rsidRDefault="00577095" w:rsidP="0057709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IDE</w:t>
                  </w:r>
                  <w:r w:rsidRPr="00751BD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577095" w:rsidRPr="00580575" w:rsidRDefault="00577095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 xml:space="preserve">Visual studio </w:t>
                  </w:r>
                  <w:r w:rsidR="0047245E" w:rsidRPr="00580575">
                    <w:rPr>
                      <w:rFonts w:ascii="Arial" w:hAnsi="Arial" w:cs="Arial"/>
                    </w:rPr>
                    <w:t>2015,</w:t>
                  </w:r>
                  <w:r w:rsidR="00856F34" w:rsidRPr="00580575">
                    <w:rPr>
                      <w:rFonts w:ascii="Arial" w:hAnsi="Arial" w:cs="Arial"/>
                    </w:rPr>
                    <w:t>2013,2012</w:t>
                  </w:r>
                  <w:r w:rsidRPr="00580575">
                    <w:rPr>
                      <w:rFonts w:ascii="Arial" w:hAnsi="Arial" w:cs="Arial"/>
                    </w:rPr>
                    <w:t>,2010,2008</w:t>
                  </w:r>
                </w:p>
                <w:p w:rsidR="003D43B7" w:rsidRPr="00580575" w:rsidRDefault="003D43B7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580575">
                    <w:rPr>
                      <w:rFonts w:ascii="Arial" w:hAnsi="Arial" w:cs="Arial"/>
                    </w:rPr>
                    <w:t>Phpstorm</w:t>
                  </w:r>
                  <w:proofErr w:type="spellEnd"/>
                </w:p>
                <w:p w:rsidR="00577095" w:rsidRPr="00580575" w:rsidRDefault="00904DFE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Net-beans</w:t>
                  </w:r>
                </w:p>
                <w:p w:rsidR="00577095" w:rsidRPr="00580575" w:rsidRDefault="00577095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J</w:t>
                  </w:r>
                  <w:r w:rsidR="00904DFE" w:rsidRPr="00580575">
                    <w:rPr>
                      <w:rFonts w:ascii="Arial" w:hAnsi="Arial" w:cs="Arial"/>
                    </w:rPr>
                    <w:t>-</w:t>
                  </w:r>
                  <w:r w:rsidRPr="00580575">
                    <w:rPr>
                      <w:rFonts w:ascii="Arial" w:hAnsi="Arial" w:cs="Arial"/>
                    </w:rPr>
                    <w:t>creator</w:t>
                  </w:r>
                </w:p>
                <w:p w:rsidR="00577095" w:rsidRPr="00580575" w:rsidRDefault="00577095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To</w:t>
                  </w:r>
                  <w:r w:rsidR="004A4234" w:rsidRPr="00580575">
                    <w:rPr>
                      <w:rFonts w:ascii="Arial" w:hAnsi="Arial" w:cs="Arial"/>
                    </w:rPr>
                    <w:t>ad</w:t>
                  </w:r>
                </w:p>
                <w:p w:rsidR="00577095" w:rsidRPr="00580575" w:rsidRDefault="00577095" w:rsidP="00580575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Navicat8</w:t>
                  </w:r>
                </w:p>
                <w:p w:rsidR="00577095" w:rsidRDefault="00577095" w:rsidP="0057709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DBMS</w:t>
                  </w:r>
                  <w:r w:rsidRPr="00751BD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D26A50" w:rsidRPr="00580575" w:rsidRDefault="00D26A50" w:rsidP="00580575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 xml:space="preserve">SQL server </w:t>
                  </w:r>
                  <w:r w:rsidR="0047245E" w:rsidRPr="00580575">
                    <w:rPr>
                      <w:rFonts w:ascii="Arial" w:hAnsi="Arial" w:cs="Arial"/>
                    </w:rPr>
                    <w:t>2014,</w:t>
                  </w:r>
                  <w:r w:rsidRPr="00580575">
                    <w:rPr>
                      <w:rFonts w:ascii="Arial" w:hAnsi="Arial" w:cs="Arial"/>
                    </w:rPr>
                    <w:t>2008</w:t>
                  </w:r>
                </w:p>
                <w:p w:rsidR="00D26A50" w:rsidRPr="00580575" w:rsidRDefault="00A95EC0" w:rsidP="00580575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Oracle</w:t>
                  </w:r>
                  <w:r w:rsidR="00D26A50" w:rsidRPr="00580575">
                    <w:rPr>
                      <w:rFonts w:ascii="Arial" w:hAnsi="Arial" w:cs="Arial"/>
                    </w:rPr>
                    <w:t>[g10]</w:t>
                  </w:r>
                </w:p>
                <w:p w:rsidR="000673BA" w:rsidRPr="00580575" w:rsidRDefault="000673BA" w:rsidP="00580575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MySQL</w:t>
                  </w:r>
                </w:p>
                <w:p w:rsidR="00354595" w:rsidRPr="00580575" w:rsidRDefault="00354595" w:rsidP="00580575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580575">
                    <w:rPr>
                      <w:rFonts w:ascii="Arial" w:hAnsi="Arial" w:cs="Arial"/>
                    </w:rPr>
                    <w:t>Postgress</w:t>
                  </w:r>
                  <w:proofErr w:type="spellEnd"/>
                </w:p>
                <w:p w:rsidR="005460D4" w:rsidRPr="00580575" w:rsidRDefault="00D60CFB" w:rsidP="00580575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 w:rsidRPr="00580575">
                    <w:rPr>
                      <w:rFonts w:ascii="Arial" w:hAnsi="Arial" w:cs="Arial"/>
                    </w:rPr>
                    <w:t>LLBL 2.6</w:t>
                  </w:r>
                </w:p>
                <w:p w:rsidR="0047245E" w:rsidRPr="00F67578" w:rsidRDefault="0047245E" w:rsidP="00580575">
                  <w:pPr>
                    <w:pStyle w:val="BodyText"/>
                    <w:shd w:val="clear" w:color="auto" w:fill="FFFFFF"/>
                    <w:spacing w:after="220" w:line="240" w:lineRule="atLeas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F6D7D" w:rsidRPr="002D44B0" w:rsidRDefault="001F6D7D" w:rsidP="00C9308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7D6D10">
        <w:tc>
          <w:tcPr>
            <w:tcW w:w="1067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315076" w:rsidRPr="002D44B0" w:rsidTr="008539FD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315076" w:rsidRPr="002D44B0" w:rsidTr="008539FD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EA7EAC" w:rsidRPr="002D44B0" w:rsidTr="002D44B0">
                    <w:tc>
                      <w:tcPr>
                        <w:tcW w:w="2150" w:type="dxa"/>
                      </w:tcPr>
                      <w:p w:rsidR="00EA7EAC" w:rsidRDefault="00EA7EAC" w:rsidP="00EA7EA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  <w:p w:rsidR="00EA7EAC" w:rsidRPr="002D44B0" w:rsidRDefault="00EA7EAC" w:rsidP="00EA7EAC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 to 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EA7EAC" w:rsidRDefault="00EA7EAC" w:rsidP="00EA7EA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ITI program (System Development Department)</w:t>
                        </w:r>
                      </w:p>
                      <w:p w:rsidR="00EA7EAC" w:rsidRDefault="00EA7EAC" w:rsidP="003906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in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Engineering Communication and Electronics Department, </w:t>
                        </w:r>
                      </w:p>
                      <w:p w:rsidR="00EA7EAC" w:rsidRDefault="00EA7EAC" w:rsidP="003906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Helwan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university  Grade :  good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24"/>
                          <w:gridCol w:w="3925"/>
                        </w:tblGrid>
                        <w:tr w:rsidR="00EA7EAC" w:rsidRPr="003622E1" w:rsidTr="003622E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A7EAC" w:rsidRPr="003622E1" w:rsidRDefault="00EA7EAC" w:rsidP="003622E1">
                              <w:pPr>
                                <w:spacing w:before="0" w:after="0" w:line="240" w:lineRule="auto"/>
                                <w:jc w:val="left"/>
                                <w:rPr>
                                  <w:rFonts w:ascii="Times New Roman" w:eastAsia="Times New Roman" w:hAnsi="Times New Roman"/>
                                  <w:color w:val="000080"/>
                                  <w:sz w:val="24"/>
                                  <w:szCs w:val="24"/>
                                  <w:lang w:bidi="ar-SA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A7EAC" w:rsidRPr="003622E1" w:rsidRDefault="00EA7EAC" w:rsidP="003622E1">
                              <w:pPr>
                                <w:spacing w:before="0" w:after="0" w:line="240" w:lineRule="auto"/>
                                <w:jc w:val="left"/>
                                <w:rPr>
                                  <w:rFonts w:ascii="Times New Roman" w:eastAsia="Times New Roman" w:hAnsi="Times New Roman"/>
                                  <w:color w:val="000080"/>
                                  <w:sz w:val="24"/>
                                  <w:szCs w:val="24"/>
                                  <w:lang w:bidi="ar-SA"/>
                                </w:rPr>
                              </w:pPr>
                            </w:p>
                          </w:tc>
                        </w:tr>
                      </w:tbl>
                      <w:p w:rsidR="00EA7EAC" w:rsidRPr="002D44B0" w:rsidRDefault="00EA7EAC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EA7EAC" w:rsidRPr="002D44B0" w:rsidTr="002D44B0">
                    <w:tc>
                      <w:tcPr>
                        <w:tcW w:w="2150" w:type="dxa"/>
                      </w:tcPr>
                      <w:p w:rsidR="00EA7EAC" w:rsidRPr="002D44B0" w:rsidRDefault="00EA7EAC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EA7EAC" w:rsidRPr="002D44B0" w:rsidRDefault="00EA7EAC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7D6D10">
        <w:tc>
          <w:tcPr>
            <w:tcW w:w="1067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DE73AE" w:rsidRPr="002D44B0" w:rsidTr="00A6228B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E73AE" w:rsidRPr="002D44B0" w:rsidRDefault="00DE73AE" w:rsidP="0039066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Graduation Project</w:t>
                  </w:r>
                </w:p>
              </w:tc>
            </w:tr>
            <w:tr w:rsidR="00DE73AE" w:rsidRPr="002D44B0" w:rsidTr="00A6228B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E73AE" w:rsidRDefault="00390660" w:rsidP="0039066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90660">
                    <w:rPr>
                      <w:rFonts w:ascii="Arial" w:hAnsi="Arial" w:cs="Arial"/>
                      <w:b/>
                      <w:bCs/>
                    </w:rPr>
                    <w:t>Voice Over IP With Multilingual capabilities</w:t>
                  </w:r>
                  <w:r w:rsidR="00DE73AE">
                    <w:rPr>
                      <w:rFonts w:ascii="Arial" w:hAnsi="Arial" w:cs="Arial"/>
                      <w:b/>
                      <w:bCs/>
                    </w:rPr>
                    <w:t xml:space="preserve"> grade: Excellent</w:t>
                  </w:r>
                </w:p>
                <w:p w:rsidR="00DE73AE" w:rsidRPr="002D44B0" w:rsidRDefault="00390660" w:rsidP="0097290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Programming language: C#</w:t>
                  </w:r>
                  <w:r w:rsidR="00580575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</w:p>
              </w:tc>
            </w:tr>
          </w:tbl>
          <w:p w:rsidR="00DE73AE" w:rsidRPr="002D44B0" w:rsidRDefault="00DE73A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7D6D10">
        <w:tc>
          <w:tcPr>
            <w:tcW w:w="10672" w:type="dxa"/>
            <w:gridSpan w:val="2"/>
          </w:tcPr>
          <w:p w:rsidR="00CA4EDD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A6228B" w:rsidRPr="002D44B0" w:rsidTr="002835BD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6228B" w:rsidRPr="002D44B0" w:rsidRDefault="00A6228B" w:rsidP="00A6228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A6228B" w:rsidRPr="002D44B0" w:rsidTr="002835BD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A7EAC" w:rsidRDefault="00EA7EAC" w:rsidP="005564EF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Place: </w:t>
                  </w:r>
                  <w:r w:rsid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ISCC[Ministry of Production]                                                                                from 5-2010 till now</w:t>
                  </w:r>
                </w:p>
                <w:p w:rsidR="00EA7EAC" w:rsidRPr="00EA7EAC" w:rsidRDefault="00EA7EAC" w:rsidP="00EA7EAC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Team Leader</w:t>
                  </w:r>
                </w:p>
                <w:p w:rsidR="00EA7EAC" w:rsidRDefault="00EA7EAC" w:rsidP="00EA7EAC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Job task:</w:t>
                  </w:r>
                </w:p>
                <w:p w:rsidR="001C7384" w:rsidRPr="00EA7EAC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Responsible for structuring projects</w:t>
                  </w:r>
                </w:p>
                <w:p w:rsidR="001C7384" w:rsidRPr="00EA7EAC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Responsible for structuring and handling Database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Coding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in the project.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Supervisor all staff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in the project.</w:t>
                  </w:r>
                </w:p>
                <w:p w:rsidR="00EA7EAC" w:rsidRPr="00EA7EAC" w:rsidRDefault="00EA7EAC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Writing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/ Oral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reports about the progress in project to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manager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.</w:t>
                  </w:r>
                </w:p>
                <w:p w:rsidR="00EA7EAC" w:rsidRDefault="00EA7EAC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Solve problems with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staff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and </w:t>
                  </w:r>
                  <w:r w:rsidR="001C7384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manager</w:t>
                  </w: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.</w:t>
                  </w:r>
                </w:p>
                <w:p w:rsidR="001C7384" w:rsidRP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Projects:</w:t>
                  </w:r>
                </w:p>
                <w:p w:rsidR="0047245E" w:rsidRPr="005564EF" w:rsidRDefault="0047245E" w:rsidP="001C7384">
                  <w:pPr>
                    <w:pStyle w:val="Default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47245E">
                    <w:rPr>
                      <w:rFonts w:ascii="Tahoma" w:eastAsia="Tahoma" w:hAnsi="Tahoma" w:cs="Tahoma"/>
                    </w:rPr>
                    <w:t>Manpower Automation System  using MVC , SQL DB</w:t>
                  </w:r>
                </w:p>
                <w:p w:rsidR="002C57E0" w:rsidRPr="001C7384" w:rsidRDefault="002C57E0" w:rsidP="0058057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rFonts w:ascii="Tahoma" w:eastAsia="Tahoma" w:hAnsi="Tahoma" w:cs="Tahoma"/>
                      <w:sz w:val="22"/>
                    </w:rPr>
                  </w:pPr>
                  <w:r w:rsidRPr="001C7384">
                    <w:rPr>
                      <w:rFonts w:ascii="Tahoma" w:eastAsia="Tahoma" w:hAnsi="Tahoma" w:cs="Tahoma"/>
                      <w:sz w:val="22"/>
                    </w:rPr>
                    <w:t>Irrigation</w:t>
                  </w:r>
                  <w:r w:rsidR="00C1162B" w:rsidRPr="001C7384">
                    <w:rPr>
                      <w:rFonts w:ascii="Tahoma" w:eastAsia="Tahoma" w:hAnsi="Tahoma" w:cs="Tahoma"/>
                      <w:sz w:val="22"/>
                    </w:rPr>
                    <w:t xml:space="preserve"> Automation System</w:t>
                  </w:r>
                  <w:r w:rsidR="00580575">
                    <w:rPr>
                      <w:rFonts w:ascii="Tahoma" w:eastAsia="Tahoma" w:hAnsi="Tahoma" w:cs="Tahoma"/>
                      <w:sz w:val="22"/>
                    </w:rPr>
                    <w:t xml:space="preserve"> </w:t>
                  </w:r>
                  <w:r w:rsidR="00955F98" w:rsidRPr="001C7384">
                    <w:rPr>
                      <w:rFonts w:ascii="Tahoma" w:eastAsia="Tahoma" w:hAnsi="Tahoma" w:cs="Tahoma"/>
                      <w:sz w:val="22"/>
                    </w:rPr>
                    <w:t xml:space="preserve">using </w:t>
                  </w:r>
                  <w:proofErr w:type="gramStart"/>
                  <w:r w:rsidR="00955F98" w:rsidRPr="001C7384">
                    <w:rPr>
                      <w:rFonts w:ascii="Tahoma" w:eastAsia="Tahoma" w:hAnsi="Tahoma" w:cs="Tahoma"/>
                      <w:sz w:val="22"/>
                    </w:rPr>
                    <w:t>ASP.Net ,</w:t>
                  </w:r>
                  <w:proofErr w:type="gramEnd"/>
                  <w:r w:rsidR="00955F98" w:rsidRPr="001C7384">
                    <w:rPr>
                      <w:rFonts w:ascii="Tahoma" w:eastAsia="Tahoma" w:hAnsi="Tahoma" w:cs="Tahoma"/>
                      <w:sz w:val="22"/>
                    </w:rPr>
                    <w:t xml:space="preserve"> Oracle DB</w:t>
                  </w:r>
                  <w:r w:rsidR="00C1162B" w:rsidRPr="001C7384">
                    <w:rPr>
                      <w:rFonts w:ascii="Tahoma" w:eastAsia="Tahoma" w:hAnsi="Tahoma" w:cs="Tahoma"/>
                      <w:sz w:val="22"/>
                    </w:rPr>
                    <w:t>.</w:t>
                  </w:r>
                </w:p>
                <w:p w:rsidR="0040544D" w:rsidRPr="001C7384" w:rsidRDefault="0040544D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rFonts w:ascii="Tahoma" w:eastAsia="Tahoma" w:hAnsi="Tahoma" w:cs="Tahoma"/>
                      <w:sz w:val="22"/>
                    </w:rPr>
                  </w:pPr>
                  <w:r w:rsidRPr="001C7384">
                    <w:rPr>
                      <w:rFonts w:ascii="Tahoma" w:eastAsia="Tahoma" w:hAnsi="Tahoma" w:cs="Tahoma"/>
                      <w:color w:val="000000"/>
                      <w:sz w:val="24"/>
                      <w:szCs w:val="24"/>
                      <w:lang w:bidi="ar-SA"/>
                    </w:rPr>
                    <w:t>Integrated</w:t>
                  </w:r>
                  <w:r w:rsidRPr="001C7384">
                    <w:rPr>
                      <w:rFonts w:ascii="Tahoma" w:eastAsia="Tahoma" w:hAnsi="Tahoma" w:cs="Tahoma"/>
                      <w:sz w:val="22"/>
                    </w:rPr>
                    <w:t xml:space="preserve"> Technical Education Cluster in El-Salam Website “</w:t>
                  </w:r>
                  <w:hyperlink r:id="rId9">
                    <w:r w:rsidRPr="001C7384">
                      <w:rPr>
                        <w:rFonts w:ascii="Tahoma" w:eastAsia="Tahoma" w:hAnsi="Tahoma" w:cs="Tahoma"/>
                        <w:color w:val="0000FF"/>
                        <w:sz w:val="22"/>
                        <w:u w:val="single"/>
                      </w:rPr>
                      <w:t>etic.momp.gov.eg</w:t>
                    </w:r>
                  </w:hyperlink>
                  <w:r w:rsidRPr="001C7384">
                    <w:rPr>
                      <w:rFonts w:ascii="Tahoma" w:eastAsia="Tahoma" w:hAnsi="Tahoma" w:cs="Tahoma"/>
                      <w:sz w:val="22"/>
                    </w:rPr>
                    <w:t>”.</w:t>
                  </w:r>
                </w:p>
                <w:p w:rsidR="005409CB" w:rsidRPr="001C7384" w:rsidRDefault="005409CB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rFonts w:ascii="Tahoma" w:eastAsia="Tahoma" w:hAnsi="Tahoma" w:cs="Tahoma"/>
                      <w:sz w:val="22"/>
                    </w:rPr>
                  </w:pPr>
                  <w:r w:rsidRPr="001C7384">
                    <w:rPr>
                      <w:rFonts w:ascii="Tahoma" w:eastAsia="Tahoma" w:hAnsi="Tahoma" w:cs="Tahoma"/>
                      <w:color w:val="000000"/>
                      <w:sz w:val="24"/>
                      <w:szCs w:val="24"/>
                      <w:lang w:bidi="ar-SA"/>
                    </w:rPr>
                    <w:t>Catalog G</w:t>
                  </w:r>
                  <w:r w:rsidRPr="001C7384">
                    <w:rPr>
                      <w:rFonts w:ascii="Tahoma" w:eastAsia="Tahoma" w:hAnsi="Tahoma" w:cs="Tahoma"/>
                      <w:sz w:val="22"/>
                    </w:rPr>
                    <w:t xml:space="preserve">allery C# Windows Application </w:t>
                  </w:r>
                </w:p>
                <w:p w:rsidR="00D60CFB" w:rsidRPr="001C7384" w:rsidRDefault="00C64031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rFonts w:ascii="Tahoma" w:eastAsia="Tahoma" w:hAnsi="Tahoma" w:cs="Tahoma"/>
                    </w:rPr>
                  </w:pPr>
                  <w:hyperlink r:id="rId10" w:history="1">
                    <w:r w:rsidR="001244FB" w:rsidRPr="001C7384">
                      <w:rPr>
                        <w:color w:val="0000FF"/>
                      </w:rPr>
                      <w:t>iscc.momp.gov.eg</w:t>
                    </w:r>
                  </w:hyperlink>
                </w:p>
                <w:p w:rsidR="00D60CFB" w:rsidRPr="00580575" w:rsidRDefault="00A95EC0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color w:val="0000FF"/>
                    </w:rPr>
                  </w:pPr>
                  <w:r w:rsidRPr="001C7384">
                    <w:rPr>
                      <w:rFonts w:ascii="Tahoma" w:eastAsia="Tahoma" w:hAnsi="Tahoma" w:cs="Tahoma"/>
                      <w:sz w:val="22"/>
                    </w:rPr>
                    <w:t xml:space="preserve"> </w:t>
                  </w:r>
                  <w:hyperlink r:id="rId11">
                    <w:r w:rsidR="00D60CFB" w:rsidRPr="00580575">
                      <w:rPr>
                        <w:color w:val="0000FF"/>
                      </w:rPr>
                      <w:t>www.momp.gov.eg</w:t>
                    </w:r>
                  </w:hyperlink>
                  <w:r w:rsidRPr="00580575">
                    <w:rPr>
                      <w:color w:val="0000FF"/>
                    </w:rPr>
                    <w:t>.</w:t>
                  </w:r>
                </w:p>
                <w:p w:rsidR="00F44C12" w:rsidRPr="00580575" w:rsidRDefault="001C7384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color w:val="0000FF"/>
                    </w:rPr>
                  </w:pPr>
                  <w:r w:rsidRPr="00580575">
                    <w:rPr>
                      <w:color w:val="0000FF"/>
                      <w:rtl/>
                      <w:lang w:bidi="ar-SA"/>
                    </w:rPr>
                    <w:t xml:space="preserve"> </w:t>
                  </w:r>
                  <w:r w:rsidR="00A95EC0" w:rsidRPr="00580575">
                    <w:rPr>
                      <w:color w:val="0000FF"/>
                    </w:rPr>
                    <w:t xml:space="preserve"> </w:t>
                  </w:r>
                  <w:hyperlink r:id="rId12">
                    <w:r w:rsidR="00F44C12" w:rsidRPr="00580575">
                      <w:rPr>
                        <w:color w:val="0000FF"/>
                      </w:rPr>
                      <w:t>www.october-wholesalemarket.org.eg</w:t>
                    </w:r>
                  </w:hyperlink>
                  <w:r w:rsidR="00F44C12" w:rsidRPr="00580575">
                    <w:rPr>
                      <w:color w:val="0000FF"/>
                    </w:rPr>
                    <w:t>.</w:t>
                  </w:r>
                </w:p>
                <w:p w:rsidR="00B364F9" w:rsidRPr="00580575" w:rsidRDefault="001C7384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color w:val="0000FF"/>
                    </w:rPr>
                  </w:pPr>
                  <w:r w:rsidRPr="00580575">
                    <w:rPr>
                      <w:color w:val="0000FF"/>
                      <w:rtl/>
                      <w:lang w:bidi="ar-SA"/>
                    </w:rPr>
                    <w:t xml:space="preserve"> </w:t>
                  </w:r>
                  <w:r w:rsidR="00B364F9" w:rsidRPr="00580575">
                    <w:rPr>
                      <w:color w:val="0000FF"/>
                    </w:rPr>
                    <w:t xml:space="preserve"> </w:t>
                  </w:r>
                  <w:hyperlink r:id="rId13" w:history="1">
                    <w:r w:rsidR="00B364F9" w:rsidRPr="00580575">
                      <w:rPr>
                        <w:color w:val="0000FF"/>
                      </w:rPr>
                      <w:t>http://www.sme-software.com.eg/</w:t>
                    </w:r>
                  </w:hyperlink>
                </w:p>
                <w:p w:rsidR="00B364F9" w:rsidRPr="00580575" w:rsidRDefault="001C7384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color w:val="0000FF"/>
                    </w:rPr>
                  </w:pPr>
                  <w:r w:rsidRPr="00580575">
                    <w:rPr>
                      <w:color w:val="0000FF"/>
                      <w:rtl/>
                      <w:lang w:bidi="ar-SA"/>
                    </w:rPr>
                    <w:t xml:space="preserve"> </w:t>
                  </w:r>
                  <w:r w:rsidR="00B364F9" w:rsidRPr="00580575">
                    <w:rPr>
                      <w:color w:val="0000FF"/>
                    </w:rPr>
                    <w:t xml:space="preserve"> </w:t>
                  </w:r>
                  <w:hyperlink r:id="rId14" w:history="1">
                    <w:r w:rsidR="00B364F9" w:rsidRPr="00580575">
                      <w:rPr>
                        <w:color w:val="0000FF"/>
                      </w:rPr>
                      <w:t>http:/stce-egypt.org.eg/</w:t>
                    </w:r>
                  </w:hyperlink>
                </w:p>
                <w:p w:rsidR="00A95EC0" w:rsidRPr="00580575" w:rsidRDefault="001C7384" w:rsidP="001C7384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jc w:val="left"/>
                    <w:rPr>
                      <w:rFonts w:ascii="Tahoma" w:eastAsia="Tahoma" w:hAnsi="Tahoma" w:cs="Tahoma"/>
                      <w:lang w:bidi="ar-EG"/>
                    </w:rPr>
                  </w:pPr>
                  <w:r>
                    <w:rPr>
                      <w:rFonts w:ascii="Tahoma" w:eastAsia="Tahoma" w:hAnsi="Tahoma" w:cs="Tahoma"/>
                      <w:sz w:val="22"/>
                      <w:rtl/>
                      <w:lang w:bidi="ar-SA"/>
                    </w:rPr>
                    <w:t xml:space="preserve"> </w:t>
                  </w:r>
                  <w:r w:rsidR="00A95EC0" w:rsidRPr="001C7384">
                    <w:rPr>
                      <w:rFonts w:ascii="Tahoma" w:eastAsia="Tahoma" w:hAnsi="Tahoma" w:cs="Tahoma"/>
                      <w:color w:val="000000"/>
                      <w:sz w:val="24"/>
                      <w:szCs w:val="24"/>
                      <w:lang w:bidi="ar-SA"/>
                    </w:rPr>
                    <w:t xml:space="preserve"> ERP System [Using JSP, Oracle]</w:t>
                  </w:r>
                  <w:r w:rsidR="00A95EC0">
                    <w:rPr>
                      <w:rFonts w:ascii="Tahoma" w:eastAsia="Tahoma" w:hAnsi="Tahoma" w:cs="Tahoma"/>
                      <w:sz w:val="22"/>
                    </w:rPr>
                    <w:t>.</w:t>
                  </w:r>
                </w:p>
                <w:p w:rsidR="00580575" w:rsidRPr="001C7384" w:rsidRDefault="00580575" w:rsidP="00580575">
                  <w:pPr>
                    <w:pStyle w:val="ListParagraph"/>
                    <w:tabs>
                      <w:tab w:val="left" w:pos="2925"/>
                      <w:tab w:val="left" w:pos="959"/>
                    </w:tabs>
                    <w:spacing w:before="0" w:after="120" w:line="240" w:lineRule="auto"/>
                    <w:ind w:left="1428"/>
                    <w:jc w:val="left"/>
                    <w:rPr>
                      <w:rFonts w:ascii="Tahoma" w:eastAsia="Tahoma" w:hAnsi="Tahoma" w:cs="Tahoma"/>
                      <w:lang w:bidi="ar-EG"/>
                    </w:rPr>
                  </w:pPr>
                </w:p>
                <w:p w:rsid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Place:  </w:t>
                  </w:r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Future Group Company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                                                                               1-2010 to </w:t>
                  </w:r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3-2010</w:t>
                  </w:r>
                </w:p>
                <w:p w:rsidR="001C7384" w:rsidRPr="00EA7EAC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PHP developer</w:t>
                  </w:r>
                </w:p>
                <w:p w:rsid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Job task: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Customizing and Maintain ERP System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.</w:t>
                  </w:r>
                </w:p>
                <w:p w:rsidR="003428A4" w:rsidRPr="002D44B0" w:rsidRDefault="003428A4" w:rsidP="00B06FAC">
                  <w:pPr>
                    <w:pStyle w:val="Defaul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6228B" w:rsidRDefault="00A6228B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B06FAC" w:rsidRPr="002D44B0" w:rsidTr="00BA0351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06FAC" w:rsidRPr="00B06FAC" w:rsidRDefault="00B06FAC" w:rsidP="00B06FA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06FAC">
                    <w:rPr>
                      <w:rFonts w:ascii="Arial" w:hAnsi="Arial" w:cs="Arial"/>
                      <w:b/>
                      <w:bCs/>
                    </w:rPr>
                    <w:t>Private Work</w:t>
                  </w:r>
                </w:p>
              </w:tc>
            </w:tr>
            <w:tr w:rsidR="00B06FAC" w:rsidRPr="002D44B0" w:rsidTr="009A38E0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972903" w:rsidRDefault="00972903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</w:p>
                <w:p w:rsid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Place: 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Wzzaa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Company                                                                                                         2-2018 to 10-2018</w:t>
                  </w:r>
                </w:p>
                <w:p w:rsidR="001C7384" w:rsidRPr="00EA7EAC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Team Leader</w:t>
                  </w:r>
                </w:p>
                <w:p w:rsid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Job task: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Put plans for the project and time table.</w:t>
                  </w:r>
                </w:p>
                <w:p w:rsidR="009A38E0" w:rsidRPr="00EA7EAC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Responsible for structuring and handling Database</w:t>
                  </w:r>
                </w:p>
                <w:p w:rsidR="009A38E0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Coding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in the project.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Supervisor all staff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in the project.</w:t>
                  </w:r>
                </w:p>
                <w:p w:rsidR="001C7384" w:rsidRPr="00EA7EAC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Writing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/ Oral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reports about the progress in project to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manager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.</w:t>
                  </w:r>
                </w:p>
                <w:p w:rsidR="001C7384" w:rsidRDefault="001C7384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Solve problems with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staff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and </w:t>
                  </w: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manager</w:t>
                  </w: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.</w:t>
                  </w:r>
                </w:p>
                <w:p w:rsidR="009A38E0" w:rsidRDefault="009A38E0" w:rsidP="001C7384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Code Reviewing </w:t>
                  </w:r>
                </w:p>
                <w:p w:rsidR="001C7384" w:rsidRPr="001C7384" w:rsidRDefault="001C7384" w:rsidP="001C7384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Projects:</w:t>
                  </w:r>
                </w:p>
                <w:p w:rsidR="00580575" w:rsidRPr="00F2085B" w:rsidRDefault="009A38E0" w:rsidP="00580575">
                  <w:pPr>
                    <w:spacing w:before="0" w:after="0" w:line="360" w:lineRule="auto"/>
                    <w:ind w:left="786" w:right="-657"/>
                    <w:jc w:val="left"/>
                    <w:rPr>
                      <w:rFonts w:ascii="Tahoma" w:eastAsia="Tahoma" w:hAnsi="Tahoma" w:cs="Tahoma"/>
                      <w:color w:val="0070C0"/>
                      <w:sz w:val="22"/>
                    </w:rPr>
                  </w:pPr>
                  <w:r w:rsidRPr="00F2085B">
                    <w:rPr>
                      <w:rFonts w:ascii="Tahoma" w:eastAsia="Tahoma" w:hAnsi="Tahoma" w:cs="Tahoma"/>
                      <w:color w:val="0070C0"/>
                      <w:sz w:val="22"/>
                    </w:rPr>
                    <w:t xml:space="preserve">  </w:t>
                  </w:r>
                  <w:hyperlink r:id="rId15" w:history="1">
                    <w:r w:rsidR="00580575" w:rsidRPr="00F2085B">
                      <w:rPr>
                        <w:rStyle w:val="Hyperlink"/>
                        <w:color w:val="0070C0"/>
                      </w:rPr>
                      <w:t>http://www.wzzaa.com</w:t>
                    </w:r>
                    <w:r w:rsidR="00580575" w:rsidRPr="00F2085B">
                      <w:rPr>
                        <w:rStyle w:val="Hyperlink"/>
                        <w:rFonts w:ascii="Tahoma" w:eastAsia="Tahoma" w:hAnsi="Tahoma" w:cs="Tahoma"/>
                        <w:color w:val="0070C0"/>
                        <w:sz w:val="22"/>
                      </w:rPr>
                      <w:t>/</w:t>
                    </w:r>
                  </w:hyperlink>
                  <w:r w:rsidRPr="00F2085B">
                    <w:rPr>
                      <w:rFonts w:ascii="Tahoma" w:eastAsia="Tahoma" w:hAnsi="Tahoma" w:cs="Tahoma"/>
                      <w:color w:val="0070C0"/>
                      <w:sz w:val="22"/>
                    </w:rPr>
                    <w:t xml:space="preserve"> </w:t>
                  </w:r>
                </w:p>
                <w:p w:rsidR="00972903" w:rsidRPr="00F2085B" w:rsidRDefault="009A38E0" w:rsidP="00972903">
                  <w:pPr>
                    <w:spacing w:before="0" w:after="0" w:line="360" w:lineRule="auto"/>
                    <w:ind w:left="786" w:right="-657"/>
                    <w:jc w:val="left"/>
                    <w:rPr>
                      <w:rFonts w:ascii="MS Shell Dlg 2" w:hAnsi="MS Shell Dlg 2" w:cs="MS Shell Dlg 2"/>
                      <w:color w:val="0070C0"/>
                      <w:sz w:val="22"/>
                      <w:szCs w:val="22"/>
                    </w:rPr>
                  </w:pPr>
                  <w:r w:rsidRPr="00F2085B">
                    <w:rPr>
                      <w:rFonts w:ascii="Tahoma" w:eastAsia="Tahoma" w:hAnsi="Tahoma" w:cs="Tahoma"/>
                      <w:color w:val="0070C0"/>
                      <w:sz w:val="22"/>
                    </w:rPr>
                    <w:t xml:space="preserve"> </w:t>
                  </w:r>
                  <w:hyperlink r:id="rId16" w:history="1">
                    <w:r w:rsidRPr="00F2085B">
                      <w:rPr>
                        <w:rStyle w:val="Hyperlink"/>
                        <w:rFonts w:ascii="MS Shell Dlg 2" w:hAnsi="MS Shell Dlg 2" w:cs="MS Shell Dlg 2"/>
                        <w:color w:val="0070C0"/>
                        <w:sz w:val="22"/>
                        <w:szCs w:val="22"/>
                      </w:rPr>
                      <w:t>http://play.google.com/store/apps/detalils?id=com.smart.deals.wwzzaa</w:t>
                    </w:r>
                  </w:hyperlink>
                  <w:r w:rsidRPr="00F2085B">
                    <w:rPr>
                      <w:rFonts w:ascii="MS Shell Dlg 2" w:hAnsi="MS Shell Dlg 2" w:cs="MS Shell Dlg 2"/>
                      <w:color w:val="0070C0"/>
                      <w:sz w:val="22"/>
                      <w:szCs w:val="22"/>
                    </w:rPr>
                    <w:t>.</w:t>
                  </w:r>
                </w:p>
                <w:p w:rsidR="00972903" w:rsidRPr="00F2085B" w:rsidRDefault="00972903" w:rsidP="00972903">
                  <w:pPr>
                    <w:spacing w:before="0" w:after="0" w:line="360" w:lineRule="auto"/>
                    <w:ind w:right="-657"/>
                    <w:jc w:val="left"/>
                    <w:rPr>
                      <w:rFonts w:ascii="MS Shell Dlg 2" w:hAnsi="MS Shell Dlg 2" w:cs="MS Shell Dlg 2"/>
                      <w:color w:val="0070C0"/>
                      <w:sz w:val="22"/>
                      <w:szCs w:val="22"/>
                    </w:rPr>
                  </w:pPr>
                </w:p>
                <w:p w:rsidR="00972903" w:rsidRDefault="00972903" w:rsidP="00972903">
                  <w:pPr>
                    <w:spacing w:before="0" w:after="0" w:line="360" w:lineRule="auto"/>
                    <w:ind w:right="-657"/>
                    <w:jc w:val="left"/>
                    <w:rPr>
                      <w:rFonts w:ascii="MS Shell Dlg 2" w:hAnsi="MS Shell Dlg 2" w:cs="MS Shell Dlg 2"/>
                      <w:sz w:val="22"/>
                      <w:szCs w:val="22"/>
                    </w:rPr>
                  </w:pPr>
                </w:p>
                <w:p w:rsidR="00580575" w:rsidRDefault="00580575" w:rsidP="009A38E0">
                  <w:pPr>
                    <w:pStyle w:val="Default"/>
                    <w:rPr>
                      <w:rFonts w:ascii="MS Shell Dlg 2" w:hAnsi="MS Shell Dlg 2" w:cs="MS Shell Dlg 2"/>
                      <w:color w:val="auto"/>
                      <w:sz w:val="22"/>
                      <w:szCs w:val="22"/>
                      <w:lang w:bidi="en-US"/>
                    </w:rPr>
                  </w:pPr>
                </w:p>
                <w:p w:rsidR="00972903" w:rsidRDefault="00972903" w:rsidP="009A38E0">
                  <w:pPr>
                    <w:pStyle w:val="Default"/>
                    <w:rPr>
                      <w:rFonts w:ascii="MS Shell Dlg 2" w:hAnsi="MS Shell Dlg 2" w:cs="MS Shell Dlg 2"/>
                      <w:color w:val="auto"/>
                      <w:sz w:val="22"/>
                      <w:szCs w:val="22"/>
                      <w:lang w:bidi="en-US"/>
                    </w:rPr>
                  </w:pPr>
                </w:p>
                <w:p w:rsidR="00972903" w:rsidRDefault="00972903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</w:p>
                <w:p w:rsidR="009A38E0" w:rsidRDefault="009A38E0" w:rsidP="00F2085B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Place:  </w:t>
                  </w:r>
                  <w:r w:rsidRPr="009A38E0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limitless</w:t>
                  </w:r>
                  <w:r w:rsidR="005D5909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r w:rsidRPr="009A38E0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group</w:t>
                  </w:r>
                  <w:r w:rsidR="005D5909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Company                                                                                                 1-2016 to </w:t>
                  </w:r>
                  <w:r w:rsidR="00F2085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6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-2018</w:t>
                  </w:r>
                </w:p>
                <w:p w:rsidR="009A38E0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 w:rsidRPr="009A38E0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Asp.net and PHP Developer</w:t>
                  </w: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</w:p>
                <w:p w:rsidR="009A38E0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Job task:</w:t>
                  </w:r>
                </w:p>
                <w:p w:rsidR="009A38E0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 Developer in the project</w:t>
                  </w:r>
                </w:p>
                <w:p w:rsidR="009A38E0" w:rsidRPr="00EA7EAC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Responsible for structuring and handling Database</w:t>
                  </w:r>
                </w:p>
                <w:p w:rsidR="009A38E0" w:rsidRPr="001C7384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Projects:</w:t>
                  </w:r>
                </w:p>
                <w:p w:rsidR="009A38E0" w:rsidRPr="00F2085B" w:rsidRDefault="00C64031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Tahoma" w:eastAsia="Tahoma" w:hAnsi="Tahoma" w:cs="Tahoma"/>
                      <w:color w:val="0070C0"/>
                      <w:sz w:val="22"/>
                      <w:szCs w:val="20"/>
                      <w:lang w:bidi="en-US"/>
                    </w:rPr>
                  </w:pPr>
                  <w:hyperlink r:id="rId17" w:history="1">
                    <w:r w:rsidR="009A38E0" w:rsidRPr="00F2085B">
                      <w:rPr>
                        <w:rFonts w:ascii="Tahoma" w:eastAsia="Tahoma" w:hAnsi="Tahoma" w:cs="Tahoma"/>
                        <w:color w:val="0070C0"/>
                        <w:sz w:val="22"/>
                        <w:lang w:bidi="en-US"/>
                      </w:rPr>
                      <w:t>http://wm-app.net/welcome.aspx</w:t>
                    </w:r>
                  </w:hyperlink>
                </w:p>
                <w:p w:rsidR="003D43B7" w:rsidRPr="00F2085B" w:rsidRDefault="00C64031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Tahoma" w:eastAsia="Tahoma" w:hAnsi="Tahoma" w:cs="Tahoma"/>
                      <w:color w:val="0070C0"/>
                      <w:sz w:val="22"/>
                      <w:szCs w:val="20"/>
                      <w:lang w:bidi="en-US"/>
                    </w:rPr>
                  </w:pPr>
                  <w:hyperlink r:id="rId18" w:history="1">
                    <w:r w:rsidR="003D43B7" w:rsidRPr="00F2085B">
                      <w:rPr>
                        <w:rFonts w:ascii="Tahoma" w:eastAsia="Tahoma" w:hAnsi="Tahoma" w:cs="Tahoma"/>
                        <w:color w:val="0070C0"/>
                        <w:sz w:val="22"/>
                        <w:szCs w:val="20"/>
                        <w:lang w:bidi="en-US"/>
                      </w:rPr>
                      <w:t>http://www.limitlessgroup-eg.co</w:t>
                    </w:r>
                  </w:hyperlink>
                  <w:r w:rsidR="003D43B7" w:rsidRPr="00F2085B">
                    <w:rPr>
                      <w:rFonts w:ascii="Tahoma" w:eastAsia="Tahoma" w:hAnsi="Tahoma" w:cs="Tahoma"/>
                      <w:color w:val="0070C0"/>
                      <w:sz w:val="22"/>
                      <w:szCs w:val="20"/>
                      <w:lang w:bidi="en-US"/>
                    </w:rPr>
                    <w:t>m/</w:t>
                  </w:r>
                </w:p>
                <w:p w:rsidR="00580575" w:rsidRDefault="00580575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</w:p>
                <w:p w:rsidR="009A38E0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Place: 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Romek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Company                                                                                                       </w:t>
                  </w:r>
                  <w:r w:rsidR="00972903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 1-2014 to 1-2015</w:t>
                  </w:r>
                </w:p>
                <w:p w:rsidR="009A38E0" w:rsidRPr="00EA7EAC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Team Leader</w:t>
                  </w:r>
                </w:p>
                <w:p w:rsidR="009A38E0" w:rsidRDefault="009A38E0" w:rsidP="009A38E0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Job task:</w:t>
                  </w:r>
                </w:p>
                <w:p w:rsidR="009A38E0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Put plans for the project and time table.</w:t>
                  </w:r>
                </w:p>
                <w:p w:rsidR="009A38E0" w:rsidRPr="00EA7EAC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Responsible for structuring and handling Database</w:t>
                  </w:r>
                </w:p>
                <w:p w:rsidR="009A38E0" w:rsidRDefault="009A38E0" w:rsidP="009A38E0">
                  <w:pPr>
                    <w:pStyle w:val="Default"/>
                    <w:numPr>
                      <w:ilvl w:val="0"/>
                      <w:numId w:val="37"/>
                    </w:numP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 xml:space="preserve">Coding </w:t>
                  </w:r>
                  <w:r w:rsidRPr="00EA7EAC">
                    <w:rPr>
                      <w:rFonts w:ascii="Arial" w:hAnsi="Arial" w:cs="Arial"/>
                      <w:color w:val="auto"/>
                      <w:sz w:val="20"/>
                      <w:szCs w:val="20"/>
                      <w:lang w:bidi="en-US"/>
                    </w:rPr>
                    <w:t>in the project.</w:t>
                  </w:r>
                </w:p>
                <w:p w:rsidR="009A38E0" w:rsidRDefault="009A38E0" w:rsidP="009A38E0">
                  <w:pPr>
                    <w:pStyle w:val="Default"/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</w:pPr>
                  <w:r w:rsidRP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Projects</w:t>
                  </w:r>
                  <w:r w:rsidRPr="009D3DDC"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  <w:t xml:space="preserve"> </w:t>
                  </w:r>
                </w:p>
                <w:p w:rsidR="00B06FAC" w:rsidRPr="00F2085B" w:rsidRDefault="00BA0351" w:rsidP="00112C3B">
                  <w:pPr>
                    <w:pStyle w:val="Default"/>
                    <w:numPr>
                      <w:ilvl w:val="0"/>
                      <w:numId w:val="41"/>
                    </w:numPr>
                    <w:ind w:left="1052" w:firstLine="0"/>
                    <w:rPr>
                      <w:rFonts w:ascii="Tahoma" w:eastAsia="Tahoma" w:hAnsi="Tahoma" w:cs="Tahoma"/>
                      <w:color w:val="0070C0"/>
                      <w:sz w:val="22"/>
                      <w:szCs w:val="20"/>
                      <w:lang w:bidi="en-US"/>
                    </w:rPr>
                  </w:pPr>
                  <w:hyperlink r:id="rId19" w:history="1">
                    <w:r w:rsidR="00B06FAC" w:rsidRPr="00F2085B">
                      <w:rPr>
                        <w:rFonts w:ascii="Tahoma" w:eastAsia="Tahoma" w:hAnsi="Tahoma" w:cs="Tahoma"/>
                        <w:color w:val="0070C0"/>
                        <w:sz w:val="22"/>
                        <w:szCs w:val="20"/>
                        <w:lang w:bidi="en-US"/>
                      </w:rPr>
                      <w:t>http://www.romek.co/</w:t>
                    </w:r>
                  </w:hyperlink>
                </w:p>
                <w:p w:rsidR="00580575" w:rsidRDefault="00580575" w:rsidP="00112C3B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</w:p>
                <w:p w:rsidR="00112C3B" w:rsidRDefault="00112C3B" w:rsidP="00112C3B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Place:  work from home                                                                                                        1-2014 to 1-2015</w:t>
                  </w:r>
                </w:p>
                <w:p w:rsidR="00112C3B" w:rsidRPr="00EA7EAC" w:rsidRDefault="00112C3B" w:rsidP="00112C3B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EA7EAC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Position: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developer</w:t>
                  </w:r>
                </w:p>
                <w:p w:rsidR="00112C3B" w:rsidRDefault="00112C3B" w:rsidP="00112C3B">
                  <w:pPr>
                    <w:pStyle w:val="Default"/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</w:pPr>
                  <w:r w:rsidRPr="001C7384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Projects</w:t>
                  </w:r>
                  <w:r w:rsidRPr="009D3DDC"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  <w:t xml:space="preserve"> </w:t>
                  </w:r>
                </w:p>
                <w:p w:rsidR="00B06FAC" w:rsidRPr="009D3DDC" w:rsidRDefault="00B06FAC" w:rsidP="00112C3B">
                  <w:pPr>
                    <w:pStyle w:val="Default"/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</w:pPr>
                  <w:r w:rsidRPr="009D3DDC"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  <w:t>Management System for a center [Windows application]</w:t>
                  </w:r>
                </w:p>
                <w:p w:rsidR="00B06FAC" w:rsidRPr="009D3DDC" w:rsidRDefault="00B06FAC" w:rsidP="00112C3B">
                  <w:pPr>
                    <w:pStyle w:val="Default"/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</w:pPr>
                  <w:r w:rsidRPr="00112C3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Private Instructor</w:t>
                  </w:r>
                  <w:r w:rsidRPr="009D3DDC"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  <w:t xml:space="preserve"> [</w:t>
                  </w:r>
                  <w:r w:rsidR="00112C3B">
                    <w:rPr>
                      <w:rFonts w:ascii="Tahoma" w:eastAsia="Tahoma" w:hAnsi="Tahoma" w:cs="Tahoma"/>
                      <w:color w:val="auto"/>
                      <w:sz w:val="22"/>
                      <w:szCs w:val="20"/>
                      <w:lang w:bidi="en-US"/>
                    </w:rPr>
                    <w:t>Java SE, ASP.Net, C,C++, HTML]</w:t>
                  </w:r>
                </w:p>
              </w:tc>
            </w:tr>
          </w:tbl>
          <w:p w:rsidR="00B06FAC" w:rsidRDefault="00B06FA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A6228B" w:rsidRPr="002D44B0" w:rsidTr="002835BD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6228B" w:rsidRPr="002D44B0" w:rsidRDefault="00A6228B" w:rsidP="00A6228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bCs/>
                      <w:color w:val="3B3E42"/>
                    </w:rPr>
                    <w:t>Training Experience</w:t>
                  </w:r>
                </w:p>
              </w:tc>
            </w:tr>
            <w:tr w:rsidR="00A6228B" w:rsidRPr="002D44B0" w:rsidTr="002835BD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26D9E" w:rsidRDefault="00326D9E" w:rsidP="00A6228B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  <w:p w:rsidR="00A6228B" w:rsidRPr="00A6228B" w:rsidRDefault="00A6228B" w:rsidP="00A6228B">
                  <w:pPr>
                    <w:pStyle w:val="Default"/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</w:pPr>
                  <w:r w:rsidRPr="00A6228B">
                    <w:rPr>
                      <w:rFonts w:ascii="Times New Roman" w:hAnsi="Times New Roman" w:cs="Times New Roman"/>
                    </w:rPr>
                    <w:t>-</w:t>
                  </w:r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web developer in Suzan </w:t>
                  </w:r>
                  <w:r w:rsidR="003C728E"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Mubarak</w:t>
                  </w:r>
                  <w:r w:rsidR="00515052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proofErr w:type="gramStart"/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Center[</w:t>
                  </w:r>
                  <w:proofErr w:type="gramEnd"/>
                  <w:r w:rsidR="00515052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</w:t>
                  </w:r>
                  <w:proofErr w:type="spellStart"/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Smsce</w:t>
                  </w:r>
                  <w:proofErr w:type="spellEnd"/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] from 30-7-2009 to 31-12-2009. </w:t>
                  </w:r>
                </w:p>
                <w:p w:rsidR="004175AD" w:rsidRDefault="00A6228B" w:rsidP="00856F34">
                  <w:pPr>
                    <w:pStyle w:val="Default"/>
                    <w:rPr>
                      <w:rFonts w:ascii="Arial" w:hAnsi="Arial" w:cs="Arial"/>
                      <w:b/>
                      <w:bCs/>
                    </w:rPr>
                  </w:pPr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-.Net Developer in </w:t>
                  </w:r>
                  <w:proofErr w:type="spellStart"/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>Vertika</w:t>
                  </w:r>
                  <w:proofErr w:type="spellEnd"/>
                  <w:r w:rsidRPr="00A6228B">
                    <w:rPr>
                      <w:rFonts w:ascii="Arial" w:hAnsi="Arial" w:cs="Arial"/>
                      <w:b/>
                      <w:bCs/>
                      <w:color w:val="auto"/>
                      <w:sz w:val="20"/>
                      <w:szCs w:val="20"/>
                      <w:lang w:bidi="en-US"/>
                    </w:rPr>
                    <w:t xml:space="preserve"> company form 1/6/2009 to 14/7/2009</w:t>
                  </w:r>
                </w:p>
                <w:p w:rsidR="004175AD" w:rsidRPr="002D44B0" w:rsidRDefault="004175AD" w:rsidP="005B5B0C">
                  <w:pPr>
                    <w:pStyle w:val="Defaul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7972FA" w:rsidRDefault="007972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972FA" w:rsidRDefault="007972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  <w:gridCol w:w="10"/>
            </w:tblGrid>
            <w:tr w:rsidR="00A6228B" w:rsidRPr="002D44B0" w:rsidTr="002835BD">
              <w:trPr>
                <w:gridAfter w:val="1"/>
                <w:wAfter w:w="10" w:type="dxa"/>
              </w:trPr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6228B" w:rsidRPr="002D44B0" w:rsidRDefault="00A6228B" w:rsidP="002835B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bCs/>
                      <w:color w:val="3B3E42"/>
                    </w:rPr>
                    <w:t>Courses</w:t>
                  </w:r>
                </w:p>
              </w:tc>
            </w:tr>
            <w:tr w:rsidR="00A6228B" w:rsidRPr="002D44B0" w:rsidTr="00B06FAC">
              <w:trPr>
                <w:gridAfter w:val="1"/>
                <w:wAfter w:w="10" w:type="dxa"/>
                <w:trHeight w:val="5337"/>
              </w:trPr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73447D" w:rsidRPr="0073447D" w:rsidRDefault="0073447D" w:rsidP="0073447D">
                  <w:pPr>
                    <w:pStyle w:val="Default"/>
                    <w:numPr>
                      <w:ilvl w:val="0"/>
                      <w:numId w:val="42"/>
                    </w:numPr>
                    <w:rPr>
                      <w:rFonts w:asciiTheme="majorBidi" w:hAnsiTheme="majorBidi" w:cstheme="majorBidi"/>
                      <w:b/>
                      <w:bCs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b/>
                      <w:bCs/>
                      <w:color w:val="auto"/>
                      <w:lang w:bidi="en-US"/>
                    </w:rPr>
                    <w:t>Technical Coerces:</w:t>
                  </w:r>
                </w:p>
                <w:p w:rsidR="003D43B7" w:rsidRDefault="003D43B7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MVC Course [Running]</w:t>
                  </w:r>
                </w:p>
                <w:p w:rsidR="003D43B7" w:rsidRDefault="003D43B7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Android Course[2018] CLS Training Center [8-2018]</w:t>
                  </w:r>
                </w:p>
                <w:p w:rsidR="003D43B7" w:rsidRDefault="003D43B7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Full stack web development [7-2018][</w:t>
                  </w:r>
                  <w:r w:rsidR="00CD73B1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U</w:t>
                  </w:r>
                  <w:r w:rsidRPr="00CE68E3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dacity</w:t>
                  </w:r>
                  <w:proofErr w:type="spellEnd"/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</w:t>
                  </w:r>
                  <w:r w:rsidR="00CD73B1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Nano 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Degree ]</w:t>
                  </w:r>
                </w:p>
                <w:p w:rsidR="0073447D" w:rsidRDefault="0073447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Android Course[2015] with GDG Cairo[</w:t>
                  </w:r>
                  <w:proofErr w:type="spellStart"/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U</w:t>
                  </w:r>
                  <w:r w:rsidRPr="00CE68E3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dacity</w:t>
                  </w:r>
                  <w:proofErr w:type="spellEnd"/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Course </w:t>
                  </w:r>
                  <w:r w:rsidRPr="00F348FF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Developing Android Apps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]</w:t>
                  </w:r>
                </w:p>
                <w:p w:rsidR="0073447D" w:rsidRPr="0073447D" w:rsidRDefault="0073447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ADF Diploma (ISI 2014)</w:t>
                  </w:r>
                </w:p>
                <w:p w:rsidR="0073447D" w:rsidRPr="0073447D" w:rsidRDefault="0073447D" w:rsidP="00F2085B">
                  <w:pPr>
                    <w:pStyle w:val="Default"/>
                    <w:ind w:left="1440"/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ab/>
                  </w:r>
                  <w:r w:rsidR="00F2085B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[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Java Programming + ADF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(Installation, 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Management, Dealing with Model, Controller,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View with wizard and 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programming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)</w:t>
                  </w:r>
                  <w:r w:rsidR="00F2085B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].</w:t>
                  </w:r>
                </w:p>
                <w:p w:rsidR="0073447D" w:rsidRPr="0073447D" w:rsidRDefault="0073447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Java EE Diploma (IBM 2014)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ab/>
                    <w:t>(Java SE, Servlet, JSP, JSF)</w:t>
                  </w:r>
                </w:p>
                <w:p w:rsidR="0073447D" w:rsidRPr="0073447D" w:rsidRDefault="0073447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Crystal Report  (NTI 2013)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ab/>
                    <w:t>(Making /Handling Report)</w:t>
                  </w:r>
                </w:p>
                <w:p w:rsidR="0073447D" w:rsidRPr="00540CF9" w:rsidRDefault="0073447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T</w:t>
                  </w:r>
                  <w:r w:rsidRPr="00540CF9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esting Basics course [2-2017]</w:t>
                  </w:r>
                </w:p>
                <w:p w:rsidR="0073447D" w:rsidRDefault="0073447D" w:rsidP="0073447D">
                  <w:pPr>
                    <w:pStyle w:val="Default"/>
                    <w:ind w:left="1440"/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</w:p>
                <w:p w:rsidR="0073447D" w:rsidRPr="0073447D" w:rsidRDefault="0073447D" w:rsidP="0073447D">
                  <w:pPr>
                    <w:pStyle w:val="Default"/>
                    <w:numPr>
                      <w:ilvl w:val="0"/>
                      <w:numId w:val="42"/>
                    </w:numPr>
                    <w:rPr>
                      <w:rFonts w:asciiTheme="majorBidi" w:hAnsiTheme="majorBidi" w:cstheme="majorBidi"/>
                      <w:b/>
                      <w:bCs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b/>
                      <w:bCs/>
                      <w:color w:val="auto"/>
                      <w:lang w:bidi="en-US"/>
                    </w:rPr>
                    <w:t>Non -Technical Coerces:</w:t>
                  </w:r>
                </w:p>
                <w:p w:rsidR="003D43B7" w:rsidRDefault="003D43B7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Strategic Plan [7-2018]</w:t>
                  </w:r>
                </w:p>
                <w:p w:rsidR="00540CF9" w:rsidRDefault="00540CF9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540CF9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Task Force [</w:t>
                  </w:r>
                  <w:r w:rsidR="00C42323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3-</w:t>
                  </w:r>
                  <w:r w:rsidRPr="00540CF9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201</w:t>
                  </w:r>
                  <w:r w:rsidR="00C42323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8</w:t>
                  </w:r>
                  <w:r w:rsidRPr="00540CF9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]</w:t>
                  </w:r>
                  <w:r w:rsidR="009D708E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[</w:t>
                  </w:r>
                  <w:r w:rsidR="009D708E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Leadership Program</w:t>
                  </w:r>
                  <w:r w:rsidR="009D708E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]</w:t>
                  </w:r>
                </w:p>
                <w:p w:rsidR="00C42323" w:rsidRDefault="00C42323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TOT  [12-201</w:t>
                  </w:r>
                  <w:r w:rsidR="009D708E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7</w:t>
                  </w: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Egypt Air]</w:t>
                  </w:r>
                </w:p>
                <w:p w:rsidR="00540CF9" w:rsidRDefault="00540CF9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540CF9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ITIL course [10-2016]</w:t>
                  </w:r>
                </w:p>
                <w:p w:rsidR="00787FB0" w:rsidRDefault="00787FB0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Leader of change [2015 in china]</w:t>
                  </w:r>
                </w:p>
                <w:p w:rsidR="00A46632" w:rsidRPr="0073447D" w:rsidRDefault="002B1B90" w:rsidP="0073447D">
                  <w:pPr>
                    <w:pStyle w:val="Default"/>
                    <w:ind w:left="1440"/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 Team  Building</w:t>
                  </w:r>
                  <w:r w:rsidR="004C2DBC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, Strategy 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Execute, Project</w:t>
                  </w:r>
                  <w:r w:rsidR="004C2DBC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Management</w:t>
                  </w:r>
                  <w:r w:rsidR="004C2DBC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,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 </w:t>
                  </w:r>
                  <w:r w:rsidR="004C2DBC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Marketing, Leading The Change, </w:t>
                  </w: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Human Resources</w:t>
                  </w:r>
                  <w:r w:rsidR="004C2DBC"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, Digitalization Powers, Cross Culture, Changing World</w:t>
                  </w:r>
                </w:p>
                <w:p w:rsidR="00975A9D" w:rsidRPr="0073447D" w:rsidRDefault="00975A9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 xml:space="preserve">TOT(ISCC 2014) </w:t>
                  </w:r>
                </w:p>
                <w:p w:rsidR="00326D9E" w:rsidRPr="00532F4F" w:rsidRDefault="00975A9D" w:rsidP="0073447D">
                  <w:pPr>
                    <w:pStyle w:val="Default"/>
                    <w:numPr>
                      <w:ilvl w:val="0"/>
                      <w:numId w:val="43"/>
                    </w:numPr>
                    <w:rPr>
                      <w:rFonts w:ascii="Arial" w:hAnsi="Arial" w:cs="Arial"/>
                      <w:b/>
                      <w:color w:val="3B3E42"/>
                      <w:sz w:val="20"/>
                      <w:szCs w:val="20"/>
                      <w:lang w:bidi="en-US"/>
                    </w:rPr>
                  </w:pPr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Human Development(</w:t>
                  </w:r>
                  <w:proofErr w:type="spellStart"/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Zednay</w:t>
                  </w:r>
                  <w:proofErr w:type="spellEnd"/>
                  <w:r w:rsidRPr="0073447D">
                    <w:rPr>
                      <w:rFonts w:asciiTheme="majorBidi" w:hAnsiTheme="majorBidi" w:cstheme="majorBidi"/>
                      <w:color w:val="auto"/>
                      <w:lang w:bidi="en-US"/>
                    </w:rPr>
                    <w:t>) (2006)</w:t>
                  </w:r>
                </w:p>
              </w:tc>
            </w:tr>
            <w:tr w:rsidR="00F2085B" w:rsidRPr="002D44B0" w:rsidTr="000B7671">
              <w:trPr>
                <w:gridAfter w:val="1"/>
                <w:wAfter w:w="10" w:type="dxa"/>
                <w:trHeight w:val="873"/>
              </w:trPr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:rsidR="00F2085B" w:rsidRDefault="00F2085B" w:rsidP="00532F4F">
                  <w:pPr>
                    <w:pStyle w:val="Default"/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</w:p>
                <w:p w:rsidR="00F2085B" w:rsidRDefault="00F2085B" w:rsidP="00532F4F">
                  <w:pPr>
                    <w:pStyle w:val="Default"/>
                    <w:rPr>
                      <w:rFonts w:asciiTheme="majorBidi" w:hAnsiTheme="majorBidi" w:cstheme="majorBidi"/>
                      <w:color w:val="auto"/>
                      <w:lang w:bidi="en-US"/>
                    </w:rPr>
                  </w:pPr>
                </w:p>
              </w:tc>
            </w:tr>
            <w:tr w:rsidR="00532F4F" w:rsidRPr="002D44B0" w:rsidTr="00C43CA7">
              <w:tc>
                <w:tcPr>
                  <w:tcW w:w="1044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32F4F" w:rsidRPr="00532F4F" w:rsidRDefault="00532F4F" w:rsidP="00BA035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532F4F">
                    <w:rPr>
                      <w:rFonts w:asciiTheme="majorBidi" w:hAnsiTheme="majorBidi" w:cstheme="majorBidi"/>
                      <w:b/>
                    </w:rPr>
                    <w:lastRenderedPageBreak/>
                    <w:t>Other  Activities:</w:t>
                  </w:r>
                </w:p>
              </w:tc>
            </w:tr>
            <w:tr w:rsidR="00532F4F" w:rsidRPr="002D44B0" w:rsidTr="00C43CA7">
              <w:tc>
                <w:tcPr>
                  <w:tcW w:w="10446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32F4F" w:rsidRPr="00532F4F" w:rsidRDefault="00532F4F" w:rsidP="00923340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532F4F"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  <w:lang w:bidi="ar-SA"/>
                    </w:rPr>
                    <w:t>-</w:t>
                  </w:r>
                  <w:r w:rsidRPr="00532F4F">
                    <w:rPr>
                      <w:rFonts w:asciiTheme="majorBidi" w:hAnsiTheme="majorBidi" w:cstheme="majorBidi"/>
                      <w:b/>
                    </w:rPr>
                    <w:t>Member In GDG Cairo [</w:t>
                  </w:r>
                  <w:proofErr w:type="spellStart"/>
                  <w:r w:rsidRPr="00532F4F">
                    <w:rPr>
                      <w:rFonts w:asciiTheme="majorBidi" w:hAnsiTheme="majorBidi" w:cstheme="majorBidi"/>
                      <w:b/>
                    </w:rPr>
                    <w:t>Non Profit</w:t>
                  </w:r>
                  <w:proofErr w:type="spellEnd"/>
                  <w:r w:rsidRPr="00532F4F">
                    <w:rPr>
                      <w:rFonts w:asciiTheme="majorBidi" w:hAnsiTheme="majorBidi" w:cstheme="majorBidi"/>
                      <w:b/>
                    </w:rPr>
                    <w:t xml:space="preserve"> Organization]</w:t>
                  </w:r>
                  <w:r w:rsidR="00972903">
                    <w:rPr>
                      <w:rFonts w:asciiTheme="majorBidi" w:hAnsiTheme="majorBidi" w:cstheme="majorBidi"/>
                      <w:b/>
                    </w:rPr>
                    <w:t xml:space="preserve">                                                          </w:t>
                  </w:r>
                  <w:r w:rsidR="00923340">
                    <w:rPr>
                      <w:rFonts w:asciiTheme="majorBidi" w:hAnsiTheme="majorBidi" w:cstheme="majorBidi"/>
                      <w:b/>
                    </w:rPr>
                    <w:t xml:space="preserve">                          </w:t>
                  </w:r>
                  <w:r w:rsidR="00972903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="00923340">
                    <w:rPr>
                      <w:rFonts w:asciiTheme="majorBidi" w:hAnsiTheme="majorBidi" w:cstheme="majorBidi"/>
                      <w:b/>
                    </w:rPr>
                    <w:t>10-</w:t>
                  </w:r>
                  <w:r w:rsidR="00972903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  <w:r w:rsidR="00923340">
                    <w:rPr>
                      <w:rFonts w:asciiTheme="majorBidi" w:hAnsiTheme="majorBidi" w:cstheme="majorBidi"/>
                      <w:b/>
                    </w:rPr>
                    <w:t>2015 to 1-2018</w:t>
                  </w:r>
                </w:p>
              </w:tc>
            </w:tr>
            <w:tr w:rsidR="00A6228B" w:rsidRPr="002D44B0" w:rsidTr="00923340">
              <w:tc>
                <w:tcPr>
                  <w:tcW w:w="10446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6228B" w:rsidRPr="002D44B0" w:rsidRDefault="00A6228B" w:rsidP="002835B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bCs/>
                      <w:color w:val="3B3E42"/>
                    </w:rPr>
                    <w:t>Summer Training</w:t>
                  </w:r>
                </w:p>
              </w:tc>
            </w:tr>
            <w:tr w:rsidR="00A6228B" w:rsidRPr="002D44B0" w:rsidTr="00923340">
              <w:tc>
                <w:tcPr>
                  <w:tcW w:w="10446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6228B" w:rsidRPr="00A6228B" w:rsidRDefault="00A6228B" w:rsidP="00A6228B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A6228B">
                    <w:rPr>
                      <w:rFonts w:ascii="Times New Roman" w:hAnsi="Times New Roman"/>
                      <w:color w:val="000000"/>
                      <w:sz w:val="28"/>
                      <w:szCs w:val="28"/>
                      <w:lang w:bidi="ar-SA"/>
                    </w:rPr>
                    <w:t>-</w:t>
                  </w:r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 xml:space="preserve">Summer 2009 C For Embedded System </w:t>
                  </w:r>
                </w:p>
                <w:p w:rsidR="00A6228B" w:rsidRPr="00A6228B" w:rsidRDefault="00A6228B" w:rsidP="00A6228B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 xml:space="preserve">-Summer 2007 National Tele-Communication Institute (NTI) </w:t>
                  </w:r>
                </w:p>
                <w:p w:rsidR="00A6228B" w:rsidRPr="00A6228B" w:rsidRDefault="00A6228B" w:rsidP="00A6228B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 xml:space="preserve">-Summer 2006 Egyptian Radio and Television Union </w:t>
                  </w:r>
                </w:p>
                <w:p w:rsidR="00A6228B" w:rsidRPr="00A6228B" w:rsidRDefault="00A6228B" w:rsidP="00A6228B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 xml:space="preserve">- Summer 2006 Under Ground Maintenance System In </w:t>
                  </w:r>
                  <w:proofErr w:type="gramStart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Ramses(</w:t>
                  </w:r>
                  <w:proofErr w:type="gramEnd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 xml:space="preserve">Metro). </w:t>
                  </w:r>
                </w:p>
                <w:p w:rsidR="005E3012" w:rsidRPr="00D474F4" w:rsidRDefault="00A6228B" w:rsidP="00D474F4">
                  <w:pPr>
                    <w:spacing w:before="80" w:after="0" w:line="240" w:lineRule="auto"/>
                    <w:jc w:val="left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- Summer 2005Institute Of Network Training (El-</w:t>
                  </w:r>
                  <w:proofErr w:type="spellStart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Masara</w:t>
                  </w:r>
                  <w:proofErr w:type="spellEnd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-</w:t>
                  </w:r>
                  <w:proofErr w:type="spellStart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Hewan</w:t>
                  </w:r>
                  <w:proofErr w:type="spellEnd"/>
                  <w:r w:rsidRPr="00A6228B">
                    <w:rPr>
                      <w:rFonts w:ascii="Arial" w:hAnsi="Arial" w:cs="Arial"/>
                      <w:b/>
                      <w:color w:val="3B3E42"/>
                    </w:rPr>
                    <w:t>)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7D6D10">
        <w:tc>
          <w:tcPr>
            <w:tcW w:w="1067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609C3" w:rsidRPr="002D44B0" w:rsidTr="00BA0351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609C3" w:rsidRPr="002609C3" w:rsidRDefault="002609C3" w:rsidP="002609C3">
                  <w:pPr>
                    <w:pStyle w:val="body"/>
                    <w:shd w:val="clear" w:color="auto" w:fill="C6D9F1"/>
                    <w:ind w:left="0" w:right="7766"/>
                    <w:rPr>
                      <w:bCs/>
                      <w:color w:val="262626"/>
                      <w:sz w:val="24"/>
                      <w:szCs w:val="24"/>
                    </w:rPr>
                  </w:pPr>
                  <w:r w:rsidRPr="002609C3">
                    <w:rPr>
                      <w:bCs/>
                      <w:color w:val="262626"/>
                      <w:sz w:val="24"/>
                      <w:szCs w:val="24"/>
                    </w:rPr>
                    <w:t>Personal Skills</w:t>
                  </w:r>
                </w:p>
              </w:tc>
            </w:tr>
            <w:tr w:rsidR="002609C3" w:rsidRPr="002D44B0" w:rsidTr="00BA0351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2264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8067"/>
                    <w:gridCol w:w="236"/>
                    <w:gridCol w:w="3961"/>
                  </w:tblGrid>
                  <w:tr w:rsidR="002609C3" w:rsidRPr="00504C88" w:rsidTr="002609C3">
                    <w:trPr>
                      <w:jc w:val="center"/>
                    </w:trPr>
                    <w:tc>
                      <w:tcPr>
                        <w:tcW w:w="8067" w:type="dxa"/>
                      </w:tcPr>
                      <w:p w:rsidR="002609C3" w:rsidRPr="00E66246" w:rsidRDefault="002609C3" w:rsidP="002609C3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jc w:val="left"/>
                          <w:rPr>
                            <w:rFonts w:ascii="Arial" w:eastAsia="SimSun" w:hAnsi="Arial" w:cs="Arial"/>
                            <w:lang w:eastAsia="zh-CN" w:bidi="ar-EG"/>
                          </w:rPr>
                        </w:pPr>
                        <w:r w:rsidRPr="00E66246">
                          <w:rPr>
                            <w:rFonts w:ascii="Arial" w:eastAsia="SimSun" w:hAnsi="Arial" w:cs="Arial"/>
                            <w:lang w:eastAsia="zh-CN" w:bidi="ar-EG"/>
                          </w:rPr>
                          <w:t>Ability to work individually and as an effective member in a team</w:t>
                        </w:r>
                      </w:p>
                      <w:p w:rsidR="002609C3" w:rsidRPr="00E66246" w:rsidRDefault="002609C3" w:rsidP="002609C3">
                        <w:pPr>
                          <w:pStyle w:val="Listepuces"/>
                          <w:numPr>
                            <w:ilvl w:val="0"/>
                            <w:numId w:val="35"/>
                          </w:numPr>
                          <w:tabs>
                            <w:tab w:val="num" w:pos="1800"/>
                          </w:tabs>
                          <w:spacing w:line="280" w:lineRule="atLeast"/>
                          <w:jc w:val="both"/>
                          <w:rPr>
                            <w:rFonts w:ascii="Arial" w:hAnsi="Arial" w:cs="Arial"/>
                            <w:noProof w:val="0"/>
                            <w:sz w:val="20"/>
                            <w:szCs w:val="20"/>
                          </w:rPr>
                        </w:pPr>
                        <w:r w:rsidRPr="00E662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Self motivated</w:t>
                        </w:r>
                      </w:p>
                      <w:p w:rsidR="002609C3" w:rsidRPr="00E66246" w:rsidRDefault="002609C3" w:rsidP="002609C3">
                        <w:pPr>
                          <w:pStyle w:val="Listepuces"/>
                          <w:numPr>
                            <w:ilvl w:val="0"/>
                            <w:numId w:val="35"/>
                          </w:numPr>
                          <w:spacing w:line="280" w:lineRule="atLeast"/>
                          <w:jc w:val="both"/>
                          <w:rPr>
                            <w:rFonts w:ascii="Arial" w:hAnsi="Arial" w:cs="Arial"/>
                            <w:noProof w:val="0"/>
                            <w:sz w:val="20"/>
                            <w:szCs w:val="20"/>
                          </w:rPr>
                        </w:pPr>
                        <w:r w:rsidRPr="00E6624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Ability to perform well under stress</w:t>
                        </w:r>
                      </w:p>
                      <w:p w:rsidR="002609C3" w:rsidRPr="00E66246" w:rsidRDefault="002609C3" w:rsidP="002609C3">
                        <w:pPr>
                          <w:pStyle w:val="Listepuces"/>
                          <w:numPr>
                            <w:ilvl w:val="0"/>
                            <w:numId w:val="35"/>
                          </w:numPr>
                          <w:spacing w:line="280" w:lineRule="atLeast"/>
                          <w:jc w:val="both"/>
                          <w:rPr>
                            <w:rFonts w:ascii="Arial" w:hAnsi="Arial" w:cs="Arial"/>
                            <w:noProof w:val="0"/>
                            <w:sz w:val="20"/>
                            <w:szCs w:val="20"/>
                          </w:rPr>
                        </w:pPr>
                        <w:r w:rsidRPr="00E66246">
                          <w:rPr>
                            <w:rFonts w:ascii="Arial" w:hAnsi="Arial" w:cs="Arial"/>
                            <w:noProof w:val="0"/>
                            <w:sz w:val="20"/>
                            <w:szCs w:val="20"/>
                          </w:rPr>
                          <w:t>Analytical way of thinking</w:t>
                        </w:r>
                      </w:p>
                      <w:p w:rsidR="002609C3" w:rsidRPr="00E66246" w:rsidRDefault="002609C3" w:rsidP="002609C3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tabs>
                            <w:tab w:val="left" w:pos="1620"/>
                            <w:tab w:val="left" w:pos="1980"/>
                          </w:tabs>
                          <w:spacing w:before="0" w:after="0" w:line="240" w:lineRule="auto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E66246">
                          <w:rPr>
                            <w:rFonts w:ascii="Arial" w:hAnsi="Arial" w:cs="Arial"/>
                          </w:rPr>
                          <w:t>Ambitious</w:t>
                        </w:r>
                      </w:p>
                      <w:p w:rsidR="002609C3" w:rsidRPr="00E66246" w:rsidRDefault="002609C3" w:rsidP="002609C3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before="0" w:after="0" w:line="277" w:lineRule="atLeast"/>
                          <w:ind w:right="-540"/>
                          <w:jc w:val="left"/>
                          <w:rPr>
                            <w:rFonts w:ascii="Arial" w:eastAsia="SimSun" w:hAnsi="Arial" w:cs="Arial"/>
                            <w:lang w:eastAsia="zh-CN" w:bidi="ar-EG"/>
                          </w:rPr>
                        </w:pPr>
                        <w:r w:rsidRPr="00E66246">
                          <w:rPr>
                            <w:rFonts w:ascii="Arial" w:eastAsia="SimSun" w:hAnsi="Arial" w:cs="Arial"/>
                            <w:lang w:eastAsia="zh-CN" w:bidi="ar-EG"/>
                          </w:rPr>
                          <w:t>High Communications Skills</w:t>
                        </w:r>
                      </w:p>
                      <w:p w:rsidR="002609C3" w:rsidRPr="002609C3" w:rsidRDefault="002609C3" w:rsidP="002609C3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Arial" w:hAnsi="Arial" w:cs="Arial"/>
                            <w:b/>
                          </w:rPr>
                        </w:pPr>
                        <w:r w:rsidRPr="00E66246">
                          <w:rPr>
                            <w:rFonts w:ascii="Arial" w:hAnsi="Arial" w:cs="Arial"/>
                          </w:rPr>
                          <w:t>Hard worker</w:t>
                        </w:r>
                      </w:p>
                    </w:tc>
                    <w:tc>
                      <w:tcPr>
                        <w:tcW w:w="236" w:type="dxa"/>
                      </w:tcPr>
                      <w:p w:rsidR="002609C3" w:rsidRDefault="002609C3" w:rsidP="00BA035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2609C3" w:rsidRPr="00504C88" w:rsidRDefault="002609C3" w:rsidP="00BA035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2609C3" w:rsidRPr="00504C88" w:rsidRDefault="002609C3" w:rsidP="00BA035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2609C3" w:rsidRPr="002D44B0" w:rsidRDefault="002609C3" w:rsidP="00BA035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2609C3" w:rsidRDefault="002609C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36"/>
            </w:tblGrid>
            <w:tr w:rsidR="003303B1" w:rsidRPr="002D44B0" w:rsidTr="00A6228B">
              <w:tc>
                <w:tcPr>
                  <w:tcW w:w="104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A6228B">
              <w:tc>
                <w:tcPr>
                  <w:tcW w:w="1043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532F4F" w:rsidRDefault="00532F4F" w:rsidP="00532F4F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390660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Arabic Origin Language </w:t>
                        </w: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  <w:r w:rsidRPr="00532F4F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(very good)</w:t>
                        </w:r>
                      </w:p>
                      <w:p w:rsidR="003303B1" w:rsidRPr="00504C88" w:rsidRDefault="00AF3D1A" w:rsidP="00532F4F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Germany</w:t>
                        </w:r>
                        <w:r w:rsidR="00532F4F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</w:t>
                        </w:r>
                        <w:r w:rsidR="00532F4F" w:rsidRPr="00532F4F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</w:t>
                        </w:r>
                        <w:r w:rsidR="00532F4F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Fair</w:t>
                        </w:r>
                        <w:r w:rsidR="00532F4F" w:rsidRPr="00532F4F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532F4F" w:rsidRDefault="00532F4F" w:rsidP="00A6228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  <w:p w:rsidR="003303B1" w:rsidRPr="00504C88" w:rsidRDefault="003303B1" w:rsidP="00532F4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7D6D10">
        <w:tc>
          <w:tcPr>
            <w:tcW w:w="1067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9E490E">
      <w:pPr>
        <w:autoSpaceDE w:val="0"/>
        <w:autoSpaceDN w:val="0"/>
        <w:adjustRightInd w:val="0"/>
        <w:spacing w:before="0" w:after="0" w:line="240" w:lineRule="auto"/>
        <w:ind w:left="720"/>
        <w:jc w:val="left"/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31" w:rsidRDefault="00C64031" w:rsidP="007972FA">
      <w:pPr>
        <w:spacing w:before="0" w:after="0" w:line="240" w:lineRule="auto"/>
      </w:pPr>
      <w:r>
        <w:separator/>
      </w:r>
    </w:p>
  </w:endnote>
  <w:endnote w:type="continuationSeparator" w:id="0">
    <w:p w:rsidR="00C64031" w:rsidRDefault="00C64031" w:rsidP="007972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31" w:rsidRDefault="00C64031" w:rsidP="007972FA">
      <w:pPr>
        <w:spacing w:before="0" w:after="0" w:line="240" w:lineRule="auto"/>
      </w:pPr>
      <w:r>
        <w:separator/>
      </w:r>
    </w:p>
  </w:footnote>
  <w:footnote w:type="continuationSeparator" w:id="0">
    <w:p w:rsidR="00C64031" w:rsidRDefault="00C64031" w:rsidP="007972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AA9"/>
    <w:multiLevelType w:val="hybridMultilevel"/>
    <w:tmpl w:val="7BF4B8E8"/>
    <w:lvl w:ilvl="0" w:tplc="23B42BA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C04968"/>
    <w:multiLevelType w:val="hybridMultilevel"/>
    <w:tmpl w:val="C0562AEA"/>
    <w:lvl w:ilvl="0" w:tplc="B06477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D3557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C30F3"/>
    <w:multiLevelType w:val="hybridMultilevel"/>
    <w:tmpl w:val="3E68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A7F78"/>
    <w:multiLevelType w:val="hybridMultilevel"/>
    <w:tmpl w:val="215AC722"/>
    <w:lvl w:ilvl="0" w:tplc="B06477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F1754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265D1"/>
    <w:multiLevelType w:val="hybridMultilevel"/>
    <w:tmpl w:val="19BA6142"/>
    <w:lvl w:ilvl="0" w:tplc="0D84F1F6">
      <w:start w:val="128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color w:val="548DD4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>
    <w:nsid w:val="19E80E82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F462D2"/>
    <w:multiLevelType w:val="hybridMultilevel"/>
    <w:tmpl w:val="B8D0B70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1DF1813"/>
    <w:multiLevelType w:val="hybridMultilevel"/>
    <w:tmpl w:val="A9DA9DCC"/>
    <w:lvl w:ilvl="0" w:tplc="B06477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AD7B76"/>
    <w:multiLevelType w:val="hybridMultilevel"/>
    <w:tmpl w:val="71DA5D20"/>
    <w:lvl w:ilvl="0" w:tplc="B06477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41A0B"/>
    <w:multiLevelType w:val="hybridMultilevel"/>
    <w:tmpl w:val="B0565B12"/>
    <w:lvl w:ilvl="0" w:tplc="B06477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95B3449"/>
    <w:multiLevelType w:val="hybridMultilevel"/>
    <w:tmpl w:val="24041D1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71677B4"/>
    <w:multiLevelType w:val="hybridMultilevel"/>
    <w:tmpl w:val="F3B2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63F8D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38625E"/>
    <w:multiLevelType w:val="hybridMultilevel"/>
    <w:tmpl w:val="12A0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07FAE"/>
    <w:multiLevelType w:val="hybridMultilevel"/>
    <w:tmpl w:val="18CA7738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9">
    <w:nsid w:val="3FBF30C5"/>
    <w:multiLevelType w:val="hybridMultilevel"/>
    <w:tmpl w:val="8A624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B932FB"/>
    <w:multiLevelType w:val="hybridMultilevel"/>
    <w:tmpl w:val="27B46818"/>
    <w:lvl w:ilvl="0" w:tplc="040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1618BA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2A4EBD"/>
    <w:multiLevelType w:val="hybridMultilevel"/>
    <w:tmpl w:val="BECC4EC2"/>
    <w:lvl w:ilvl="0" w:tplc="9352187A">
      <w:start w:val="1"/>
      <w:numFmt w:val="decimal"/>
      <w:lvlText w:val="%1."/>
      <w:lvlJc w:val="left"/>
      <w:pPr>
        <w:ind w:left="141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5722C"/>
    <w:multiLevelType w:val="hybridMultilevel"/>
    <w:tmpl w:val="99EEEE28"/>
    <w:lvl w:ilvl="0" w:tplc="0B809AD6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CFE62E5"/>
    <w:multiLevelType w:val="hybridMultilevel"/>
    <w:tmpl w:val="8E1C3B0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5">
    <w:nsid w:val="4F8569A8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9A69C1"/>
    <w:multiLevelType w:val="hybridMultilevel"/>
    <w:tmpl w:val="D40EC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9C78F6"/>
    <w:multiLevelType w:val="hybridMultilevel"/>
    <w:tmpl w:val="8AAED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D2108C"/>
    <w:multiLevelType w:val="hybridMultilevel"/>
    <w:tmpl w:val="D25000AC"/>
    <w:lvl w:ilvl="0" w:tplc="23B42BA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B91637"/>
    <w:multiLevelType w:val="hybridMultilevel"/>
    <w:tmpl w:val="C782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016504"/>
    <w:multiLevelType w:val="hybridMultilevel"/>
    <w:tmpl w:val="542EF29C"/>
    <w:lvl w:ilvl="0" w:tplc="23B42B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A018E"/>
    <w:multiLevelType w:val="hybridMultilevel"/>
    <w:tmpl w:val="A964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C50A3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6B164A"/>
    <w:multiLevelType w:val="hybridMultilevel"/>
    <w:tmpl w:val="942A76EA"/>
    <w:lvl w:ilvl="0" w:tplc="B06477E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D279CB"/>
    <w:multiLevelType w:val="hybridMultilevel"/>
    <w:tmpl w:val="1F8204C0"/>
    <w:lvl w:ilvl="0" w:tplc="9352187A">
      <w:start w:val="1"/>
      <w:numFmt w:val="decimal"/>
      <w:lvlText w:val="%1."/>
      <w:lvlJc w:val="left"/>
      <w:pPr>
        <w:ind w:left="141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7D94484"/>
    <w:multiLevelType w:val="hybridMultilevel"/>
    <w:tmpl w:val="8D78AD8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9582E5A"/>
    <w:multiLevelType w:val="hybridMultilevel"/>
    <w:tmpl w:val="BDF4C674"/>
    <w:lvl w:ilvl="0" w:tplc="B06477E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2717D9"/>
    <w:multiLevelType w:val="multilevel"/>
    <w:tmpl w:val="4DE4B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A5B6B72"/>
    <w:multiLevelType w:val="hybridMultilevel"/>
    <w:tmpl w:val="D862B218"/>
    <w:lvl w:ilvl="0" w:tplc="D6B20E1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6BB85232"/>
    <w:multiLevelType w:val="hybridMultilevel"/>
    <w:tmpl w:val="EDA42DB6"/>
    <w:lvl w:ilvl="0" w:tplc="B06477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EF7F0C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CDF6960"/>
    <w:multiLevelType w:val="hybridMultilevel"/>
    <w:tmpl w:val="C03A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246D9"/>
    <w:multiLevelType w:val="hybridMultilevel"/>
    <w:tmpl w:val="57C49080"/>
    <w:lvl w:ilvl="0" w:tplc="B06477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6"/>
  </w:num>
  <w:num w:numId="3">
    <w:abstractNumId w:val="35"/>
  </w:num>
  <w:num w:numId="4">
    <w:abstractNumId w:val="17"/>
  </w:num>
  <w:num w:numId="5">
    <w:abstractNumId w:val="36"/>
  </w:num>
  <w:num w:numId="6">
    <w:abstractNumId w:val="45"/>
  </w:num>
  <w:num w:numId="7">
    <w:abstractNumId w:val="3"/>
  </w:num>
  <w:num w:numId="8">
    <w:abstractNumId w:val="14"/>
  </w:num>
  <w:num w:numId="9">
    <w:abstractNumId w:val="16"/>
  </w:num>
  <w:num w:numId="10">
    <w:abstractNumId w:val="44"/>
  </w:num>
  <w:num w:numId="11">
    <w:abstractNumId w:val="37"/>
  </w:num>
  <w:num w:numId="12">
    <w:abstractNumId w:val="22"/>
  </w:num>
  <w:num w:numId="13">
    <w:abstractNumId w:val="42"/>
  </w:num>
  <w:num w:numId="14">
    <w:abstractNumId w:val="15"/>
  </w:num>
  <w:num w:numId="15">
    <w:abstractNumId w:val="46"/>
  </w:num>
  <w:num w:numId="16">
    <w:abstractNumId w:val="4"/>
  </w:num>
  <w:num w:numId="17">
    <w:abstractNumId w:val="39"/>
  </w:num>
  <w:num w:numId="18">
    <w:abstractNumId w:val="1"/>
  </w:num>
  <w:num w:numId="19">
    <w:abstractNumId w:val="11"/>
  </w:num>
  <w:num w:numId="20">
    <w:abstractNumId w:val="27"/>
  </w:num>
  <w:num w:numId="21">
    <w:abstractNumId w:val="32"/>
  </w:num>
  <w:num w:numId="22">
    <w:abstractNumId w:val="24"/>
  </w:num>
  <w:num w:numId="23">
    <w:abstractNumId w:val="25"/>
  </w:num>
  <w:num w:numId="24">
    <w:abstractNumId w:val="38"/>
  </w:num>
  <w:num w:numId="25">
    <w:abstractNumId w:val="33"/>
  </w:num>
  <w:num w:numId="26">
    <w:abstractNumId w:val="2"/>
  </w:num>
  <w:num w:numId="27">
    <w:abstractNumId w:val="8"/>
  </w:num>
  <w:num w:numId="28">
    <w:abstractNumId w:val="21"/>
  </w:num>
  <w:num w:numId="29">
    <w:abstractNumId w:val="40"/>
  </w:num>
  <w:num w:numId="30">
    <w:abstractNumId w:val="5"/>
  </w:num>
  <w:num w:numId="31">
    <w:abstractNumId w:val="29"/>
  </w:num>
  <w:num w:numId="32">
    <w:abstractNumId w:val="34"/>
  </w:num>
  <w:num w:numId="33">
    <w:abstractNumId w:val="10"/>
  </w:num>
  <w:num w:numId="34">
    <w:abstractNumId w:val="12"/>
  </w:num>
  <w:num w:numId="35">
    <w:abstractNumId w:val="18"/>
  </w:num>
  <w:num w:numId="36">
    <w:abstractNumId w:val="9"/>
  </w:num>
  <w:num w:numId="37">
    <w:abstractNumId w:val="23"/>
  </w:num>
  <w:num w:numId="38">
    <w:abstractNumId w:val="41"/>
  </w:num>
  <w:num w:numId="39">
    <w:abstractNumId w:val="7"/>
  </w:num>
  <w:num w:numId="40">
    <w:abstractNumId w:val="13"/>
  </w:num>
  <w:num w:numId="41">
    <w:abstractNumId w:val="0"/>
  </w:num>
  <w:num w:numId="42">
    <w:abstractNumId w:val="19"/>
  </w:num>
  <w:num w:numId="43">
    <w:abstractNumId w:val="28"/>
  </w:num>
  <w:num w:numId="44">
    <w:abstractNumId w:val="30"/>
  </w:num>
  <w:num w:numId="45">
    <w:abstractNumId w:val="20"/>
  </w:num>
  <w:num w:numId="46">
    <w:abstractNumId w:val="4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D"/>
    <w:rsid w:val="00003A8B"/>
    <w:rsid w:val="00012E53"/>
    <w:rsid w:val="00033BF7"/>
    <w:rsid w:val="00036C91"/>
    <w:rsid w:val="000534C9"/>
    <w:rsid w:val="00062AD3"/>
    <w:rsid w:val="000673BA"/>
    <w:rsid w:val="00083491"/>
    <w:rsid w:val="0008607C"/>
    <w:rsid w:val="000D2395"/>
    <w:rsid w:val="000E12EF"/>
    <w:rsid w:val="000E501E"/>
    <w:rsid w:val="00112C3B"/>
    <w:rsid w:val="00113DAE"/>
    <w:rsid w:val="001211DC"/>
    <w:rsid w:val="001244FB"/>
    <w:rsid w:val="001267FA"/>
    <w:rsid w:val="00130370"/>
    <w:rsid w:val="00134787"/>
    <w:rsid w:val="00145DB4"/>
    <w:rsid w:val="001625F1"/>
    <w:rsid w:val="001A76FA"/>
    <w:rsid w:val="001C5EDA"/>
    <w:rsid w:val="001C7384"/>
    <w:rsid w:val="001E4729"/>
    <w:rsid w:val="001E5912"/>
    <w:rsid w:val="001F6D7D"/>
    <w:rsid w:val="00212917"/>
    <w:rsid w:val="00215B45"/>
    <w:rsid w:val="00221986"/>
    <w:rsid w:val="00241D20"/>
    <w:rsid w:val="00253B79"/>
    <w:rsid w:val="00254085"/>
    <w:rsid w:val="002609C3"/>
    <w:rsid w:val="002835BD"/>
    <w:rsid w:val="00285733"/>
    <w:rsid w:val="0029398B"/>
    <w:rsid w:val="002953BB"/>
    <w:rsid w:val="00295F7F"/>
    <w:rsid w:val="002A624F"/>
    <w:rsid w:val="002B1B90"/>
    <w:rsid w:val="002B2DC1"/>
    <w:rsid w:val="002C57E0"/>
    <w:rsid w:val="002D44B0"/>
    <w:rsid w:val="002E32C5"/>
    <w:rsid w:val="00315076"/>
    <w:rsid w:val="00326D9E"/>
    <w:rsid w:val="003303B1"/>
    <w:rsid w:val="00331783"/>
    <w:rsid w:val="003410B9"/>
    <w:rsid w:val="003428A4"/>
    <w:rsid w:val="00354595"/>
    <w:rsid w:val="003622E1"/>
    <w:rsid w:val="00362B65"/>
    <w:rsid w:val="00363085"/>
    <w:rsid w:val="0036649F"/>
    <w:rsid w:val="0038364C"/>
    <w:rsid w:val="00385893"/>
    <w:rsid w:val="00390660"/>
    <w:rsid w:val="003A3709"/>
    <w:rsid w:val="003C728E"/>
    <w:rsid w:val="003D0A95"/>
    <w:rsid w:val="003D103F"/>
    <w:rsid w:val="003D43B7"/>
    <w:rsid w:val="003E3409"/>
    <w:rsid w:val="003E707E"/>
    <w:rsid w:val="003F6844"/>
    <w:rsid w:val="00403CE0"/>
    <w:rsid w:val="00404639"/>
    <w:rsid w:val="0040544D"/>
    <w:rsid w:val="004175AD"/>
    <w:rsid w:val="00431AAE"/>
    <w:rsid w:val="0047245E"/>
    <w:rsid w:val="004834F2"/>
    <w:rsid w:val="00490B25"/>
    <w:rsid w:val="004951CA"/>
    <w:rsid w:val="004A4234"/>
    <w:rsid w:val="004C2DBC"/>
    <w:rsid w:val="004D3EED"/>
    <w:rsid w:val="004D451B"/>
    <w:rsid w:val="004E0158"/>
    <w:rsid w:val="004E2FEB"/>
    <w:rsid w:val="00504C88"/>
    <w:rsid w:val="00504F5F"/>
    <w:rsid w:val="00515052"/>
    <w:rsid w:val="00515FC9"/>
    <w:rsid w:val="00532D43"/>
    <w:rsid w:val="00532F4F"/>
    <w:rsid w:val="00533502"/>
    <w:rsid w:val="0053633A"/>
    <w:rsid w:val="005409CB"/>
    <w:rsid w:val="00540CF9"/>
    <w:rsid w:val="005460D4"/>
    <w:rsid w:val="005564EF"/>
    <w:rsid w:val="00562696"/>
    <w:rsid w:val="00577095"/>
    <w:rsid w:val="00580575"/>
    <w:rsid w:val="00582D61"/>
    <w:rsid w:val="00591D83"/>
    <w:rsid w:val="005B1929"/>
    <w:rsid w:val="005B5B0C"/>
    <w:rsid w:val="005B7909"/>
    <w:rsid w:val="005D559F"/>
    <w:rsid w:val="005D5909"/>
    <w:rsid w:val="005E2F2F"/>
    <w:rsid w:val="005E3012"/>
    <w:rsid w:val="005F48AC"/>
    <w:rsid w:val="006068F3"/>
    <w:rsid w:val="00606CB9"/>
    <w:rsid w:val="00612894"/>
    <w:rsid w:val="006168DD"/>
    <w:rsid w:val="00641208"/>
    <w:rsid w:val="006544A1"/>
    <w:rsid w:val="006636E3"/>
    <w:rsid w:val="00694E29"/>
    <w:rsid w:val="006A578B"/>
    <w:rsid w:val="006B1528"/>
    <w:rsid w:val="006E5165"/>
    <w:rsid w:val="006E603B"/>
    <w:rsid w:val="006F5967"/>
    <w:rsid w:val="00702111"/>
    <w:rsid w:val="00702F46"/>
    <w:rsid w:val="00716DB0"/>
    <w:rsid w:val="00726609"/>
    <w:rsid w:val="0073447D"/>
    <w:rsid w:val="00751BDD"/>
    <w:rsid w:val="00774562"/>
    <w:rsid w:val="00787FB0"/>
    <w:rsid w:val="007972FA"/>
    <w:rsid w:val="007A2DC0"/>
    <w:rsid w:val="007D6D10"/>
    <w:rsid w:val="007E70AC"/>
    <w:rsid w:val="007F0BEA"/>
    <w:rsid w:val="0080620F"/>
    <w:rsid w:val="008312AB"/>
    <w:rsid w:val="008331BE"/>
    <w:rsid w:val="008342BF"/>
    <w:rsid w:val="008539FD"/>
    <w:rsid w:val="00856F34"/>
    <w:rsid w:val="008576DE"/>
    <w:rsid w:val="00864960"/>
    <w:rsid w:val="008752F0"/>
    <w:rsid w:val="00882900"/>
    <w:rsid w:val="00884B96"/>
    <w:rsid w:val="008A570D"/>
    <w:rsid w:val="008B2376"/>
    <w:rsid w:val="008B3BA4"/>
    <w:rsid w:val="008D0F8A"/>
    <w:rsid w:val="008D653C"/>
    <w:rsid w:val="008E6841"/>
    <w:rsid w:val="00904DFE"/>
    <w:rsid w:val="00906F98"/>
    <w:rsid w:val="009125DF"/>
    <w:rsid w:val="00912B5E"/>
    <w:rsid w:val="00913B8D"/>
    <w:rsid w:val="00914EC1"/>
    <w:rsid w:val="00923340"/>
    <w:rsid w:val="0093179A"/>
    <w:rsid w:val="00941FDA"/>
    <w:rsid w:val="00955F98"/>
    <w:rsid w:val="00972903"/>
    <w:rsid w:val="00975A9D"/>
    <w:rsid w:val="0099042D"/>
    <w:rsid w:val="00995542"/>
    <w:rsid w:val="009A38E0"/>
    <w:rsid w:val="009A6639"/>
    <w:rsid w:val="009D0375"/>
    <w:rsid w:val="009D3DDC"/>
    <w:rsid w:val="009D6667"/>
    <w:rsid w:val="009D708E"/>
    <w:rsid w:val="009E490E"/>
    <w:rsid w:val="009F2958"/>
    <w:rsid w:val="009F79C8"/>
    <w:rsid w:val="00A03A6C"/>
    <w:rsid w:val="00A34C4E"/>
    <w:rsid w:val="00A44F21"/>
    <w:rsid w:val="00A46632"/>
    <w:rsid w:val="00A54F36"/>
    <w:rsid w:val="00A6228B"/>
    <w:rsid w:val="00A6393D"/>
    <w:rsid w:val="00A70DF2"/>
    <w:rsid w:val="00A86334"/>
    <w:rsid w:val="00A95EC0"/>
    <w:rsid w:val="00AA1177"/>
    <w:rsid w:val="00AA1B6F"/>
    <w:rsid w:val="00AC72EA"/>
    <w:rsid w:val="00AF3D1A"/>
    <w:rsid w:val="00B049B7"/>
    <w:rsid w:val="00B06FAC"/>
    <w:rsid w:val="00B34D9D"/>
    <w:rsid w:val="00B34E7A"/>
    <w:rsid w:val="00B356BF"/>
    <w:rsid w:val="00B364F9"/>
    <w:rsid w:val="00B43C8F"/>
    <w:rsid w:val="00B508D4"/>
    <w:rsid w:val="00B90CE1"/>
    <w:rsid w:val="00B92A38"/>
    <w:rsid w:val="00B964CE"/>
    <w:rsid w:val="00BA0351"/>
    <w:rsid w:val="00BA29A4"/>
    <w:rsid w:val="00BB17F5"/>
    <w:rsid w:val="00BE76CE"/>
    <w:rsid w:val="00BF0E24"/>
    <w:rsid w:val="00BF1107"/>
    <w:rsid w:val="00C1124B"/>
    <w:rsid w:val="00C1162B"/>
    <w:rsid w:val="00C42323"/>
    <w:rsid w:val="00C43CA7"/>
    <w:rsid w:val="00C64031"/>
    <w:rsid w:val="00C6520A"/>
    <w:rsid w:val="00C84DE7"/>
    <w:rsid w:val="00C93081"/>
    <w:rsid w:val="00CA27C4"/>
    <w:rsid w:val="00CA4EDD"/>
    <w:rsid w:val="00CB2668"/>
    <w:rsid w:val="00CD73B1"/>
    <w:rsid w:val="00CE36A1"/>
    <w:rsid w:val="00D04CDB"/>
    <w:rsid w:val="00D10EAF"/>
    <w:rsid w:val="00D26A50"/>
    <w:rsid w:val="00D32A6B"/>
    <w:rsid w:val="00D474F4"/>
    <w:rsid w:val="00D51AE4"/>
    <w:rsid w:val="00D60CFB"/>
    <w:rsid w:val="00D6275D"/>
    <w:rsid w:val="00D82828"/>
    <w:rsid w:val="00DB1E4C"/>
    <w:rsid w:val="00DB5A85"/>
    <w:rsid w:val="00DB613D"/>
    <w:rsid w:val="00DD4483"/>
    <w:rsid w:val="00DE2EAE"/>
    <w:rsid w:val="00DE73AE"/>
    <w:rsid w:val="00DF1896"/>
    <w:rsid w:val="00E120FF"/>
    <w:rsid w:val="00E66246"/>
    <w:rsid w:val="00E70B3C"/>
    <w:rsid w:val="00E7347C"/>
    <w:rsid w:val="00E7385C"/>
    <w:rsid w:val="00E740E1"/>
    <w:rsid w:val="00E93F7B"/>
    <w:rsid w:val="00EA1032"/>
    <w:rsid w:val="00EA7ACA"/>
    <w:rsid w:val="00EA7EAC"/>
    <w:rsid w:val="00EB2D5F"/>
    <w:rsid w:val="00ED023E"/>
    <w:rsid w:val="00EE7799"/>
    <w:rsid w:val="00EF3104"/>
    <w:rsid w:val="00EF41A7"/>
    <w:rsid w:val="00F05879"/>
    <w:rsid w:val="00F2085B"/>
    <w:rsid w:val="00F3185F"/>
    <w:rsid w:val="00F403A4"/>
    <w:rsid w:val="00F44C12"/>
    <w:rsid w:val="00F467D2"/>
    <w:rsid w:val="00F613BC"/>
    <w:rsid w:val="00F67578"/>
    <w:rsid w:val="00F8522E"/>
    <w:rsid w:val="00FA78CF"/>
    <w:rsid w:val="00FA7B5B"/>
    <w:rsid w:val="00FB03E3"/>
    <w:rsid w:val="00FB09A6"/>
    <w:rsid w:val="00FB13AB"/>
    <w:rsid w:val="00FD0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MS PMincho" w:eastAsia="Georgia" w:hAnsi="MS PMincho" w:cs="Times New Roman"/>
        <w:b/>
        <w:bCs/>
      </w:rPr>
    </w:tblStylePr>
    <w:tblStylePr w:type="lastCol"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body">
    <w:name w:val="body"/>
    <w:basedOn w:val="Normal"/>
    <w:rsid w:val="005E2F2F"/>
    <w:pPr>
      <w:spacing w:before="0" w:after="0" w:line="240" w:lineRule="auto"/>
      <w:ind w:left="1440"/>
    </w:pPr>
    <w:rPr>
      <w:rFonts w:ascii="Arial" w:eastAsia="Times New Roman" w:hAnsi="Arial" w:cs="Arial"/>
      <w:noProof/>
      <w:lang w:bidi="ar-SA"/>
    </w:rPr>
  </w:style>
  <w:style w:type="paragraph" w:styleId="BodyText">
    <w:name w:val="Body Text"/>
    <w:basedOn w:val="Normal"/>
    <w:link w:val="BodyTextChar"/>
    <w:rsid w:val="005E2F2F"/>
    <w:pPr>
      <w:spacing w:before="0" w:after="0" w:line="240" w:lineRule="auto"/>
      <w:jc w:val="left"/>
    </w:pPr>
    <w:rPr>
      <w:rFonts w:ascii="Times New Roman" w:eastAsia="Times New Roman" w:hAnsi="Times New Roman"/>
      <w:noProof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5E2F2F"/>
    <w:rPr>
      <w:rFonts w:ascii="Times New Roman" w:eastAsia="Times New Roman" w:hAnsi="Times New Roman"/>
      <w:noProof/>
      <w:sz w:val="28"/>
      <w:szCs w:val="28"/>
    </w:rPr>
  </w:style>
  <w:style w:type="paragraph" w:customStyle="1" w:styleId="Listepuces">
    <w:name w:val="Liste à puces"/>
    <w:basedOn w:val="Normal"/>
    <w:rsid w:val="005E2F2F"/>
    <w:pPr>
      <w:autoSpaceDE w:val="0"/>
      <w:autoSpaceDN w:val="0"/>
      <w:spacing w:before="0" w:after="0" w:line="240" w:lineRule="auto"/>
      <w:ind w:left="359" w:hanging="359"/>
      <w:jc w:val="left"/>
    </w:pPr>
    <w:rPr>
      <w:rFonts w:ascii="Times New Roman" w:eastAsia="Times New Roman" w:hAnsi="Times New Roman"/>
      <w:noProof/>
      <w:color w:val="000000"/>
      <w:sz w:val="24"/>
      <w:szCs w:val="24"/>
      <w:lang w:eastAsia="ar-SA" w:bidi="ar-SA"/>
    </w:rPr>
  </w:style>
  <w:style w:type="paragraph" w:customStyle="1" w:styleId="Default">
    <w:name w:val="Default"/>
    <w:rsid w:val="0039066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972F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2F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72F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2FA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MS PMincho" w:eastAsia="Georgia" w:hAnsi="MS PMincho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MS PMincho" w:eastAsia="Georgia" w:hAnsi="MS PMincho" w:cs="Times New Roman"/>
        <w:b/>
        <w:bCs/>
      </w:rPr>
    </w:tblStylePr>
    <w:tblStylePr w:type="lastCol">
      <w:rPr>
        <w:rFonts w:ascii="MS PMincho" w:eastAsia="Georgia" w:hAnsi="MS PMincho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body">
    <w:name w:val="body"/>
    <w:basedOn w:val="Normal"/>
    <w:rsid w:val="005E2F2F"/>
    <w:pPr>
      <w:spacing w:before="0" w:after="0" w:line="240" w:lineRule="auto"/>
      <w:ind w:left="1440"/>
    </w:pPr>
    <w:rPr>
      <w:rFonts w:ascii="Arial" w:eastAsia="Times New Roman" w:hAnsi="Arial" w:cs="Arial"/>
      <w:noProof/>
      <w:lang w:bidi="ar-SA"/>
    </w:rPr>
  </w:style>
  <w:style w:type="paragraph" w:styleId="BodyText">
    <w:name w:val="Body Text"/>
    <w:basedOn w:val="Normal"/>
    <w:link w:val="BodyTextChar"/>
    <w:rsid w:val="005E2F2F"/>
    <w:pPr>
      <w:spacing w:before="0" w:after="0" w:line="240" w:lineRule="auto"/>
      <w:jc w:val="left"/>
    </w:pPr>
    <w:rPr>
      <w:rFonts w:ascii="Times New Roman" w:eastAsia="Times New Roman" w:hAnsi="Times New Roman"/>
      <w:noProof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5E2F2F"/>
    <w:rPr>
      <w:rFonts w:ascii="Times New Roman" w:eastAsia="Times New Roman" w:hAnsi="Times New Roman"/>
      <w:noProof/>
      <w:sz w:val="28"/>
      <w:szCs w:val="28"/>
    </w:rPr>
  </w:style>
  <w:style w:type="paragraph" w:customStyle="1" w:styleId="Listepuces">
    <w:name w:val="Liste à puces"/>
    <w:basedOn w:val="Normal"/>
    <w:rsid w:val="005E2F2F"/>
    <w:pPr>
      <w:autoSpaceDE w:val="0"/>
      <w:autoSpaceDN w:val="0"/>
      <w:spacing w:before="0" w:after="0" w:line="240" w:lineRule="auto"/>
      <w:ind w:left="359" w:hanging="359"/>
      <w:jc w:val="left"/>
    </w:pPr>
    <w:rPr>
      <w:rFonts w:ascii="Times New Roman" w:eastAsia="Times New Roman" w:hAnsi="Times New Roman"/>
      <w:noProof/>
      <w:color w:val="000000"/>
      <w:sz w:val="24"/>
      <w:szCs w:val="24"/>
      <w:lang w:eastAsia="ar-SA" w:bidi="ar-SA"/>
    </w:rPr>
  </w:style>
  <w:style w:type="paragraph" w:customStyle="1" w:styleId="Default">
    <w:name w:val="Default"/>
    <w:rsid w:val="0039066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972F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2F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72F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2FA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me-software.com.eg/" TargetMode="External"/><Relationship Id="rId18" Type="http://schemas.openxmlformats.org/officeDocument/2006/relationships/hyperlink" Target="http://www.limitlessgroup-eg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october-wholesalemarket.org.eg/" TargetMode="External"/><Relationship Id="rId17" Type="http://schemas.openxmlformats.org/officeDocument/2006/relationships/hyperlink" Target="http://wm-app.net/welcome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ay.google.com/store/apps/detalils?id=com.smart.deals.wwzza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mp.gov.e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zzaa.com/" TargetMode="External"/><Relationship Id="rId10" Type="http://schemas.openxmlformats.org/officeDocument/2006/relationships/hyperlink" Target="http://www.iscc.momp.gov.eg" TargetMode="External"/><Relationship Id="rId19" Type="http://schemas.openxmlformats.org/officeDocument/2006/relationships/hyperlink" Target="http://www.romek.c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mp.gov.eg/" TargetMode="External"/><Relationship Id="rId14" Type="http://schemas.openxmlformats.org/officeDocument/2006/relationships/hyperlink" Target="http://stce-egypt.org.e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IT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FE06A-C6D1-4DE4-8119-C160C2B3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124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>HP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MahaITI</dc:creator>
  <cp:keywords>cv</cp:keywords>
  <cp:lastModifiedBy>fz</cp:lastModifiedBy>
  <cp:revision>11</cp:revision>
  <cp:lastPrinted>2014-02-03T11:02:00Z</cp:lastPrinted>
  <dcterms:created xsi:type="dcterms:W3CDTF">2018-11-03T17:01:00Z</dcterms:created>
  <dcterms:modified xsi:type="dcterms:W3CDTF">2018-11-03T19:17:00Z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